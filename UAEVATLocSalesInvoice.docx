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UAEVATLoc Sales - Invoice/70140933"/>
            <w:id w:val="-346637227"/>
            <w:placeholder>
              <w:docPart w:val="CEDF5E3431064BB6BB9D44760C7A4D44"/>
            </w:placeholder>
            <w:dataBinding w:prefixMappings="xmlns:ns0='urn:microsoft-dynamics-nav/reports/UAEVATLoc Sales - Invoice/70140933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UAEVATLoc Sales - Invoice/70140933"/>
            <w:id w:val="-1171950695"/>
            <w:placeholder>
              <w:docPart w:val="53DFA164C9794AC68EDA0D8BF94C6DC6"/>
            </w:placeholder>
            <w:dataBinding w:prefixMappings="xmlns:ns0='urn:microsoft-dynamics-nav/reports/UAEVATLoc Sales - Invoice/70140933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UAEVATLoc Sales - Invoice/70140933"/>
            <w:id w:val="2121793087"/>
            <w:placeholder>
              <w:docPart w:val="CEDF5E3431064BB6BB9D44760C7A4D44"/>
            </w:placeholder>
            <w:dataBinding w:prefixMappings="xmlns:ns0='urn:microsoft-dynamics-nav/reports/UAEVATLoc Sales - Invoice/70140933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UAEVATLoc Sales - Invoice/70140933"/>
            <w:id w:val="1521665205"/>
            <w:placeholder>
              <w:docPart w:val="0E198E2638624E51B748E662B6F08683"/>
            </w:placeholder>
            <w:dataBinding w:prefixMappings="xmlns:ns0='urn:microsoft-dynamics-nav/reports/UAEVATLoc Sales - Invoice/70140933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UAEVATLoc Sales - Invoice/70140933"/>
            <w:id w:val="536395156"/>
            <w:placeholder>
              <w:docPart w:val="CEDF5E3431064BB6BB9D44760C7A4D44"/>
            </w:placeholder>
            <w:dataBinding w:prefixMappings="xmlns:ns0='urn:microsoft-dynamics-nav/reports/UAEVATLoc Sales - Invoice/70140933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UAEVATLoc Sales - Invoice/70140933"/>
            <w:id w:val="-1053613660"/>
            <w:placeholder>
              <w:docPart w:val="0E198E2638624E51B748E662B6F08683"/>
            </w:placeholder>
            <w:dataBinding w:prefixMappings="xmlns:ns0='urn:microsoft-dynamics-nav/reports/UAEVATLoc Sales - Invoice/70140933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UAEVATLoc Sales - Invoice/70140933"/>
            <w:id w:val="1229109116"/>
            <w:placeholder>
              <w:docPart w:val="CEDF5E3431064BB6BB9D44760C7A4D44"/>
            </w:placeholder>
            <w:dataBinding w:prefixMappings="xmlns:ns0='urn:microsoft-dynamics-nav/reports/UAEVATLoc Sales - Invoice/70140933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UAEVATLoc Sales - Invoice/70140933"/>
            <w:id w:val="-843252946"/>
            <w:placeholder>
              <w:docPart w:val="0E198E2638624E51B748E662B6F08683"/>
            </w:placeholder>
            <w:dataBinding w:prefixMappings="xmlns:ns0='urn:microsoft-dynamics-nav/reports/UAEVATLoc Sales - Invoice/70140933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UAEVATLoc Sales - Invoice/70140933"/>
            <w:id w:val="1814057176"/>
            <w:placeholder>
              <w:docPart w:val="CEDF5E3431064BB6BB9D44760C7A4D44"/>
            </w:placeholder>
            <w:dataBinding w:prefixMappings="xmlns:ns0='urn:microsoft-dynamics-nav/reports/UAEVATLoc Sales - Invoice/70140933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UAEVATLoc Sales - Invoice/70140933"/>
            <w:id w:val="-1834985711"/>
            <w:placeholder>
              <w:docPart w:val="0E198E2638624E51B748E662B6F08683"/>
            </w:placeholder>
            <w:dataBinding w:prefixMappings="xmlns:ns0='urn:microsoft-dynamics-nav/reports/UAEVATLoc Sales - Invoice/70140933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UAEVATLoc Sales - Invoice/70140933"/>
            <w:id w:val="-2064325541"/>
            <w:placeholder>
              <w:docPart w:val="CEDF5E3431064BB6BB9D44760C7A4D44"/>
            </w:placeholder>
            <w:dataBinding w:prefixMappings="xmlns:ns0='urn:microsoft-dynamics-nav/reports/UAEVATLoc Sales - Invoice/70140933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UAEVATLoc Sales - Invoice/70140933"/>
            <w:id w:val="-2005736487"/>
            <w:placeholder>
              <w:docPart w:val="0E198E2638624E51B748E662B6F08683"/>
            </w:placeholder>
            <w:dataBinding w:prefixMappings="xmlns:ns0='urn:microsoft-dynamics-nav/reports/UAEVATLoc Sales - Invoice/70140933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UAEVATLoc Sales - Invoice/70140933"/>
            <w:id w:val="-762605892"/>
            <w:placeholder>
              <w:docPart w:val="6E76CA63D41844028E5A6FF0624C5B91"/>
            </w:placeholder>
            <w:dataBinding w:prefixMappings="xmlns:ns0='urn:microsoft-dynamics-nav/reports/UAEVATLoc Sales - Invoice/70140933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8033F9">
            <w:pPr>
              <w:pStyle w:val="NoSpacing"/>
              <w:jc w:val="right"/>
            </w:pPr>
            <w:sdt>
              <w:sdtPr>
                <w:alias w:val="#Nav: /Header/CompanyLegalOffice_Lbl"/>
                <w:tag w:val="#Nav: UAEVATLoc Sales - Invoice/70140933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UAEVATLoc Sales - Invoice/70140933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UAEVATLoc Sales - Invoice/70140933"/>
                <w:id w:val="1332101128"/>
                <w:placeholder>
                  <w:docPart w:val="FAF6EB61142E4D80BD1FFD7E376AA00A"/>
                </w:placeholder>
                <w:dataBinding w:prefixMappings="xmlns:ns0='urn:microsoft-dynamics-nav/reports/UAEVATLoc Sales - Invoice/70140933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UAEVATLoc Sales - Invoice/70140933"/>
            <w:id w:val="571465082"/>
            <w:placeholder>
              <w:docPart w:val="C9C2CB19028948D1BDA62A59BDF5FC73"/>
            </w:placeholder>
            <w:dataBinding w:prefixMappings="xmlns:ns0='urn:microsoft-dynamics-nav/reports/UAEVATLoc Sales - Invoice/70140933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UAEVATLoc Sales - Invoice/70140933"/>
            <w:id w:val="-1130623254"/>
            <w:placeholder>
              <w:docPart w:val="63229BE11A044311AA78C4ED9947E615"/>
            </w:placeholder>
            <w:dataBinding w:prefixMappings="xmlns:ns0='urn:microsoft-dynamics-nav/reports/UAEVATLoc Sales - Invoice/70140933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UAEVATLoc Sales - Invoice/70140933"/>
            <w:id w:val="-1425419817"/>
            <w:placeholder>
              <w:docPart w:val="E09F23DE48724A47B66E42FF06F0A498"/>
            </w:placeholder>
            <w:dataBinding w:prefixMappings="xmlns:ns0='urn:microsoft-dynamics-nav/reports/UAEVATLoc Sales - Invoice/70140933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UAEVATLoc Sales - Invoice/70140933"/>
            <w:id w:val="-1251649982"/>
            <w:placeholder>
              <w:docPart w:val="4F29546A99B2402894A60AC247E389A5"/>
            </w:placeholder>
            <w:dataBinding w:prefixMappings="xmlns:ns0='urn:microsoft-dynamics-nav/reports/UAEVATLoc Sales - Invoice/70140933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UAEVATLoc Sales - Invoice/70140933"/>
            <w:id w:val="1934628656"/>
            <w:placeholder>
              <w:docPart w:val="977A4042FE6042F5B6D95665CD2BB017"/>
            </w:placeholder>
            <w:dataBinding w:prefixMappings="xmlns:ns0='urn:microsoft-dynamics-nav/reports/UAEVATLoc Sales - Invoice/70140933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UAEVATLoc Sales - Invoice/70140933"/>
            <w:id w:val="1620342425"/>
            <w:placeholder>
              <w:docPart w:val="3F664094DEFC42A088EFC09177A51A77"/>
            </w:placeholder>
            <w:dataBinding w:prefixMappings="xmlns:ns0='urn:microsoft-dynamics-nav/reports/UAEVATLoc Sales - Invoice/70140933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UAEVATLoc Sales - Invoice/70140933"/>
            <w:id w:val="-2093382796"/>
            <w:placeholder>
              <w:docPart w:val="3516213203CE4790BA765785B14E766B"/>
            </w:placeholder>
            <w:dataBinding w:prefixMappings="xmlns:ns0='urn:microsoft-dynamics-nav/reports/UAEVATLoc Sales - Invoice/70140933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UAEVATLoc Sales - Invoice/70140933"/>
            <w:id w:val="1703123343"/>
            <w:placeholder>
              <w:docPart w:val="0FAE247910E14A5EAED6E9C07EBF7D3B"/>
            </w:placeholder>
            <w:dataBinding w:prefixMappings="xmlns:ns0='urn:microsoft-dynamics-nav/reports/UAEVATLoc Sales - Invoice/70140933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UAEVATLoc Sales - Invoice/70140933"/>
            <w:id w:val="-419950001"/>
            <w:placeholder>
              <w:docPart w:val="54CAC560A4AB4419B410B5940810B5DD"/>
            </w:placeholder>
            <w:dataBinding w:prefixMappings="xmlns:ns0='urn:microsoft-dynamics-nav/reports/UAEVATLoc Sales - Invoice/70140933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UAEVATLoc Sales - Invoice/70140933"/>
            <w:id w:val="-1266381342"/>
            <w:placeholder>
              <w:docPart w:val="F278324B74CF4205896C39AA69E59C7B"/>
            </w:placeholder>
            <w:dataBinding w:prefixMappings="xmlns:ns0='urn:microsoft-dynamics-nav/reports/UAEVATLoc Sales - Invoice/70140933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UAEVATLoc Sales - Invoice/70140933"/>
            <w:id w:val="-1844006567"/>
            <w:placeholder>
              <w:docPart w:val="9766D0E1140440609F61820FFF2AFB2B"/>
            </w:placeholder>
            <w:dataBinding w:prefixMappings="xmlns:ns0='urn:microsoft-dynamics-nav/reports/UAEVATLoc Sales - Invoice/70140933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UAEVATLoc Sales - Invoice/70140933"/>
            <w:id w:val="283549672"/>
            <w:placeholder>
              <w:docPart w:val="4B2FED3CBD024AD19E5C49EE52E5B2DC"/>
            </w:placeholder>
            <w:dataBinding w:prefixMappings="xmlns:ns0='urn:microsoft-dynamics-nav/reports/UAEVATLoc Sales - Invoice/70140933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UAEVATLoc Sales - Invoice/70140933"/>
            <w:id w:val="-1064484745"/>
            <w:placeholder>
              <w:docPart w:val="D5F3D5BD845A4A3C851A6A42EA83BABD"/>
            </w:placeholder>
            <w:dataBinding w:prefixMappings="xmlns:ns0='urn:microsoft-dynamics-nav/reports/UAEVATLoc Sales - Invoice/70140933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UAEVATLoc Sales - Invoice/70140933"/>
            <w:id w:val="1867791684"/>
            <w:placeholder>
              <w:docPart w:val="DAFDC200264A46739AA6BB9B7E7FA71F"/>
            </w:placeholder>
            <w:dataBinding w:prefixMappings="xmlns:ns0='urn:microsoft-dynamics-nav/reports/UAEVATLoc Sales - Invoice/70140933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UAEVATLoc Sales - Invoice/70140933"/>
            <w:id w:val="-168258069"/>
            <w:placeholder>
              <w:docPart w:val="C8789146DF1A4D79BCD11805EA820C4D"/>
            </w:placeholder>
            <w:dataBinding w:prefixMappings="xmlns:ns0='urn:microsoft-dynamics-nav/reports/UAEVATLoc Sales - Invoice/70140933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UAEVATLoc Sales - Invoice/70140933"/>
            <w:id w:val="-359043298"/>
            <w:placeholder>
              <w:docPart w:val="EAB14F6EA54B4D3F88B9F8D68B371EB3"/>
            </w:placeholder>
            <w:dataBinding w:prefixMappings="xmlns:ns0='urn:microsoft-dynamics-nav/reports/UAEVATLoc Sales - Invoice/70140933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UAEVATLoc Sales - Invoice/70140933"/>
            <w:id w:val="1617714208"/>
            <w:placeholder>
              <w:docPart w:val="23A2AAC1CDF14258A3A888CCE0CF4678"/>
            </w:placeholder>
            <w:dataBinding w:prefixMappings="xmlns:ns0='urn:microsoft-dynamics-nav/reports/UAEVATLoc Sales - Invoice/70140933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D31FC2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D31FC2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UAEVATLoc Sales - Invoice/70140933"/>
            <w:id w:val="-318811175"/>
            <w:placeholder>
              <w:docPart w:val="DefaultPlaceholder_-1854013440"/>
            </w:placeholder>
            <w:dataBinding w:prefixMappings="xmlns:ns0='urn:microsoft-dynamics-nav/reports/UAEVATLoc Sales - Invoice/70140933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D31FC2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D31FC2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UAEVATLoc Sales - Invoice/70140933"/>
            <w:id w:val="252478305"/>
            <w:placeholder>
              <w:docPart w:val="DefaultPlaceholder_-1854013440"/>
            </w:placeholder>
            <w:dataBinding w:prefixMappings="xmlns:ns0='urn:microsoft-dynamics-nav/reports/UAEVATLoc Sales - Invoice/70140933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UAEVATLoc Sales - Invoice/70140933"/>
        <w:id w:val="348460567"/>
        <w15:dataBinding w:prefixMappings="xmlns:ns0='urn:microsoft-dynamics-nav/reports/UAEVATLoc Sales - Invoice/70140933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UAEVATLoc Sales - Invoice/70140933"/>
                <w:id w:val="-1271001730"/>
                <w:placeholder>
                  <w:docPart w:val="DefaultPlaceholder_-1854013440"/>
                </w:placeholder>
                <w:dataBinding w:prefixMappings="xmlns:ns0='urn:microsoft-dynamics-nav/reports/UAEVATLoc Sales - Invoice/70140933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D31FC2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3A0907">
        <w:trPr>
          <w:trHeight w:val="546"/>
        </w:trPr>
        <w:sdt>
          <w:sdtPr>
            <w:alias w:val="#Nav: /Header/Line/ItemNo_Line_Lbl"/>
            <w:tag w:val="#Nav: UAEVATLoc Sales - Invoice/70140933"/>
            <w:id w:val="771446451"/>
            <w:placeholder>
              <w:docPart w:val="985D1A8CC0F94F1291A72C14E133DEC6"/>
            </w:placeholder>
            <w:dataBinding w:prefixMappings="xmlns:ns0='urn:microsoft-dynamics-nav/reports/UAEVATLoc Sales - Invoice/70140933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UAEVATLoc Sales - Invoice/70140933"/>
            <w:id w:val="1545399846"/>
            <w:placeholder>
              <w:docPart w:val="985D1A8CC0F94F1291A72C14E133DEC6"/>
            </w:placeholder>
            <w:dataBinding w:prefixMappings="xmlns:ns0='urn:microsoft-dynamics-nav/reports/UAEVATLoc Sales - Invoice/70140933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UAEVATLoc Sales - Invoice/70140933"/>
            <w:id w:val="-833229876"/>
            <w:placeholder>
              <w:docPart w:val="985D1A8CC0F94F1291A72C14E133DEC6"/>
            </w:placeholder>
            <w:dataBinding w:prefixMappings="xmlns:ns0='urn:microsoft-dynamics-nav/reports/UAEVATLoc Sales - Invoice/70140933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UAEVATLoc Sales - Invoice/70140933"/>
            <w:id w:val="616415257"/>
            <w:placeholder>
              <w:docPart w:val="985D1A8CC0F94F1291A72C14E133DEC6"/>
            </w:placeholder>
            <w:dataBinding w:prefixMappings="xmlns:ns0='urn:microsoft-dynamics-nav/reports/UAEVATLoc Sales - Invoice/70140933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UAEVATLoc Sales - Invoice/70140933"/>
            <w:id w:val="-1521079236"/>
            <w:placeholder>
              <w:docPart w:val="985D1A8CC0F94F1291A72C14E133DEC6"/>
            </w:placeholder>
            <w:dataBinding w:prefixMappings="xmlns:ns0='urn:microsoft-dynamics-nav/reports/UAEVATLoc Sales - Invoice/70140933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UAEVATLoc Sales - Invoice/70140933"/>
            <w:id w:val="1291246806"/>
            <w:placeholder>
              <w:docPart w:val="985D1A8CC0F94F1291A72C14E133DEC6"/>
            </w:placeholder>
            <w:dataBinding w:prefixMappings="xmlns:ns0='urn:microsoft-dynamics-nav/reports/UAEVATLoc Sales - Invoice/70140933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UAEVATLoc Sales - Invoice/70140933"/>
            <w:id w:val="1532234539"/>
            <w:placeholder>
              <w:docPart w:val="985D1A8CC0F94F1291A72C14E133DEC6"/>
            </w:placeholder>
            <w:dataBinding w:prefixMappings="xmlns:ns0='urn:microsoft-dynamics-nav/reports/UAEVATLoc Sales - Invoice/70140933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3A090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</w:rPr>
          <w:alias w:val="#Nav: /Header/Line"/>
          <w:tag w:val="#Nav: UAEVATLoc Sales - Invoice/70140933"/>
          <w:id w:val="1327254768"/>
          <w15:dataBinding w:prefixMappings="xmlns:ns0='urn:microsoft-dynamics-nav/reports/UAEVATLoc Sales - Invoice/70140933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90637C">
                <w:trPr>
                  <w:trHeight w:val="227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UAEVATLoc Sales - Invoice/70140933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UAEVATLoc Sales - Invoice/70140933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FD3C3E" w:rsidR="00D54DEE" w:rsidP="00D31FC2" w:rsidRDefault="00D54DEE">
                        <w:r w:rsidRPr="00FD3C3E">
                          <w:rPr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UAEVATLoc Sales - Invoice/70140933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UAEVATLoc Sales - Invoice/70140933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FD3C3E" w:rsidR="00D54DEE" w:rsidP="00D31FC2" w:rsidRDefault="00D54DEE">
                        <w:r w:rsidRPr="00FD3C3E">
                          <w:rPr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UAEVATLoc Sales - Invoice/70140933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UAEVATLoc Sales - Invoice/70140933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FD3C3E" w:rsidR="00D54DEE" w:rsidP="00D31FC2" w:rsidRDefault="00D54DEE">
                        <w:r w:rsidRPr="00FD3C3E">
                          <w:rPr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UAEVATLoc Sales - Invoice/70140933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UAEVATLoc Sales - Invoice/70140933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FD3C3E" w:rsidR="00D54DEE" w:rsidP="00D31FC2" w:rsidRDefault="00D54DEE">
                        <w:r w:rsidRPr="00FD3C3E">
                          <w:rPr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UAEVATLoc Sales - Invoice/70140933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UAEVATLoc Sales - Invoice/70140933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FD3C3E" w:rsidR="00D54DEE" w:rsidP="00D31FC2" w:rsidRDefault="00D54DEE">
                        <w:r w:rsidRPr="00FD3C3E">
                          <w:rPr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UAEVATLoc Sales - Invoice/70140933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UAEVATLoc Sales - Invoice/70140933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FD3C3E" w:rsidR="00D54DEE" w:rsidP="00D31FC2" w:rsidRDefault="00D54DEE">
                        <w:r w:rsidRPr="00FD3C3E">
                          <w:rPr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UAEVATLoc Sales - Invoice/70140933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UAEVATLoc Sales - Invoice/70140933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FD3C3E" w:rsidR="00D54DEE" w:rsidP="00D31FC2" w:rsidRDefault="00D54DEE">
                        <w:r w:rsidRPr="00FD3C3E">
                          <w:rPr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UAEVATLoc Sales - Invoice/70140933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UAEVATLoc Sales - Invoice/70140933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FD3C3E" w:rsidR="00D54DEE" w:rsidP="00D31FC2" w:rsidRDefault="00D54DEE">
                        <w:r w:rsidRPr="00FD3C3E">
                          <w:rPr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UAEVATLoc Sales - Invoice/70140933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UAEVATLoc Sales - Invoice/70140933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D31FC2" w:rsidRDefault="00D54DEE">
                        <w:r w:rsidRPr="00FD3C3E">
                          <w:rPr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3A0907">
        <w:trPr>
          <w:trHeight w:val="227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UAEVATLoc Sales - Invoice/70140933"/>
          <w:id w:val="1981810996"/>
          <w15:dataBinding w:prefixMappings="xmlns:ns0='urn:microsoft-dynamics-nav/reports/UAEVATLoc Sales - Invoice/70140933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3A0907">
                <w:trPr>
                  <w:trHeight w:val="227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UAEVATLoc Sales - Invoice/70140933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UAEVATLoc Sales - Invoice/70140933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D31FC2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UAEVATLoc Sales - Invoice/70140933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UAEVATLoc Sales - Invoice/70140933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D31FC2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3A0907">
        <w:trPr>
          <w:trHeight w:val="113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3A0907">
        <w:trPr>
          <w:trHeight w:val="227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id w:val="721562155"/>
            <w:placeholder>
              <w:docPart w:val="DefaultPlaceholder_-1854013440"/>
            </w:placeholder>
            <w:dataBinding w:prefixMappings="xmlns:ns0='urn:microsoft-dynamics-nav/reports/UAEVATLoc Sales - Invoice/70140933/'" w:xpath="/ns0:NavWordReportXmlPart[1]/ns0:Header[1]/ns0:Totals[1]/ns0:TotalAmountExclInclVATText[1]" w:storeItemID="{0170F0DF-CFF2-49D0-8723-A5AD8273270D}"/>
            <w:text/>
            <w:alias w:val="#Nav: /Header/Totals/TotalAmountExclInclVATText"/>
            <w:tag w:val="#Nav: UAEVATLoc Sales - Invoice/70140933"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54DEE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74169730"/>
            <w:placeholder>
              <w:docPart w:val="DefaultPlaceholder_-1854013440"/>
            </w:placeholder>
            <w:dataBinding w:prefixMappings="xmlns:ns0='urn:microsoft-dynamics-nav/reports/UAEVATLoc Sales - Invoice/70140933/'" w:xpath="/ns0:NavWordReportXmlPart[1]/ns0:Header[1]/ns0:Totals[1]/ns0:TotalAmountExclInclVAT[1]" w:storeItemID="{0170F0DF-CFF2-49D0-8723-A5AD8273270D}"/>
            <w:text/>
            <w:alias w:val="#Nav: /Header/Totals/TotalAmountExclInclVAT"/>
            <w:tag w:val="#Nav: UAEVATLoc Sales - Invoice/70140933"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UAEVATLoc Sales - Invoice/70140933"/>
        <w:id w:val="647710353"/>
        <w:placeholder>
          <w:docPart w:val="DefaultPlaceholder_-1854013440"/>
        </w:placeholder>
        <w:dataBinding w:prefixMappings="xmlns:ns0='urn:microsoft-dynamics-nav/reports/UAEVATLoc Sales - Invoice/70140933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p w:rsidR="005E42A0" w:rsidP="00D54DEE" w:rsidRDefault="005E42A0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UAEVATLoc Sales - Invoice/70140933"/>
          <w:id w:val="-1502423256"/>
          <w15:dataBinding w:prefixMappings="xmlns:ns0='urn:microsoft-dynamics-nav/reports/UAEVATLoc Sales - Invoice/70140933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UAEVATLoc Sales - Invoice/70140933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UAEVATLoc Sales - Invoice/70140933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D31FC2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UAEVATLoc Sales - Invoice/70140933"/>
        <w:id w:val="940566818"/>
        <w15:dataBinding w:prefixMappings="xmlns:ns0='urn:microsoft-dynamics-nav/reports/UAEVATLoc Sales - Invoice/70140933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UAEVATLoc Sales - Invoice/70140933"/>
                <w:id w:val="-804161553"/>
                <w:showingPlcHdr/>
                <w:dataBinding w:prefixMappings="xmlns:ns0='urn:microsoft-dynamics-nav/reports/UAEVATLoc Sales - Invoice/70140933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D31FC2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UAEVATLoc Sales - Invoice/70140933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UAEVATLoc Sales - Invoice/70140933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D31FC2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3F9" w:rsidP="00E40C63" w:rsidRDefault="008033F9">
      <w:pPr>
        <w:spacing w:after="0"/>
      </w:pPr>
      <w:r>
        <w:separator/>
      </w:r>
    </w:p>
  </w:endnote>
  <w:endnote w:type="continuationSeparator" w:id="0">
    <w:p w:rsidR="008033F9" w:rsidP="00E40C63" w:rsidRDefault="008033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UAEVATLoc Sales - Invoice/70140933"/>
                <w:id w:val="-207500241"/>
                <w:placeholder>
                  <w:docPart w:val="D74323E5E83F4DBCB91329738FC0774A"/>
                </w:placeholder>
                <w:dataBinding w:prefixMappings="xmlns:ns0='urn:microsoft-dynamics-nav/reports/UAEVATLoc Sales - Invoice/70140933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UAEVATLoc Sales - Invoice/70140933"/>
          <w:id w:val="1896625259"/>
          <w:placeholder>
            <w:docPart w:val="054778FD3B804B0395E33E0348229CE9"/>
          </w:placeholder>
          <w:dataBinding w:prefixMappings="xmlns:ns0='urn:microsoft-dynamics-nav/reports/UAEVATLoc Sales - Invoice/70140933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UAEVATLoc Sales - Invoice/70140933"/>
          <w:id w:val="1000698169"/>
          <w:placeholder>
            <w:docPart w:val="5B0A98CDBECA4FC3BC7918DD25E7F753"/>
          </w:placeholder>
          <w:dataBinding w:prefixMappings="xmlns:ns0='urn:microsoft-dynamics-nav/reports/UAEVATLoc Sales - Invoice/70140933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UAEVATLoc Sales - Invoice/70140933"/>
          <w:id w:val="-23945152"/>
          <w:placeholder>
            <w:docPart w:val="38D3127B98B147CAAFA424A5F82950C8"/>
          </w:placeholder>
          <w:dataBinding w:prefixMappings="xmlns:ns0='urn:microsoft-dynamics-nav/reports/UAEVATLoc Sales - Invoice/70140933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UAEVATLoc Sales - Invoice/70140933"/>
          <w:id w:val="560367384"/>
          <w:placeholder>
            <w:docPart w:val="A81DB1F39E204D46A84F95F9F080C66B"/>
          </w:placeholder>
          <w:dataBinding w:prefixMappings="xmlns:ns0='urn:microsoft-dynamics-nav/reports/UAEVATLoc Sales - Invoice/70140933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UAEVATLoc Sales - Invoice/70140933"/>
          <w:id w:val="-272474917"/>
          <w:placeholder>
            <w:docPart w:val="7F8B9C0B253F40E1A624578D9A23ECDD"/>
          </w:placeholder>
          <w:dataBinding w:prefixMappings="xmlns:ns0='urn:microsoft-dynamics-nav/reports/UAEVATLoc Sales - Invoice/70140933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UAEVATLoc Sales - Invoice/70140933"/>
          <w:id w:val="-1968960596"/>
          <w:placeholder>
            <w:docPart w:val="542B45161D324E28AEE5E66E927497EC"/>
          </w:placeholder>
          <w:dataBinding w:prefixMappings="xmlns:ns0='urn:microsoft-dynamics-nav/reports/UAEVATLoc Sales - Invoice/70140933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UAEVATLoc Sales - Invoice/70140933"/>
          <w:id w:val="412437649"/>
          <w:placeholder>
            <w:docPart w:val="67B453FC7B04421CBE247EE125419382"/>
          </w:placeholder>
          <w:dataBinding w:prefixMappings="xmlns:ns0='urn:microsoft-dynamics-nav/reports/UAEVATLoc Sales - Invoice/70140933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UAEVATLoc Sales - Invoice/70140933"/>
          <w:id w:val="-1162540195"/>
          <w:placeholder>
            <w:docPart w:val="4FD74BEB63934A8DB0749BA4D6B083ED"/>
          </w:placeholder>
          <w:dataBinding w:prefixMappings="xmlns:ns0='urn:microsoft-dynamics-nav/reports/UAEVATLoc Sales - Invoice/70140933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UAEVATLoc Sales - Invoice/70140933"/>
          <w:id w:val="860396444"/>
          <w:placeholder>
            <w:docPart w:val="54068B715CF34F89A307530FB3EFB91B"/>
          </w:placeholder>
          <w:dataBinding w:prefixMappings="xmlns:ns0='urn:microsoft-dynamics-nav/reports/UAEVATLoc Sales - Invoice/70140933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UAEVATLoc Sales - Invoice/70140933"/>
          <w:id w:val="536472809"/>
          <w:placeholder>
            <w:docPart w:val="AF51C37BE9C544C0B02CEF6870C757E4"/>
          </w:placeholder>
          <w:dataBinding w:prefixMappings="xmlns:ns0='urn:microsoft-dynamics-nav/reports/UAEVATLoc Sales - Invoice/70140933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UAEVATLoc Sales - Invoice/70140933"/>
          <w:id w:val="72087598"/>
          <w:placeholder>
            <w:docPart w:val="8BB73B2AFE6D4228987D25F8338CE8D7"/>
          </w:placeholder>
          <w:dataBinding w:prefixMappings="xmlns:ns0='urn:microsoft-dynamics-nav/reports/UAEVATLoc Sales - Invoice/70140933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UAEVATLoc Sales - Invoice/70140933"/>
          <w:id w:val="-687442409"/>
          <w:placeholder>
            <w:docPart w:val="07CDFF1FA1804FACA6815EAA30AEA205"/>
          </w:placeholder>
          <w:dataBinding w:prefixMappings="xmlns:ns0='urn:microsoft-dynamics-nav/reports/UAEVATLoc Sales - Invoice/70140933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UAEVATLoc Sales - Invoice/70140933"/>
          <w:id w:val="-1395651447"/>
          <w:placeholder>
            <w:docPart w:val="C6D430F265AB42D5A18429D7044A0AD9"/>
          </w:placeholder>
          <w:dataBinding w:prefixMappings="xmlns:ns0='urn:microsoft-dynamics-nav/reports/UAEVATLoc Sales - Invoice/70140933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8033F9">
          <w:pPr>
            <w:pStyle w:val="NoSpacing"/>
          </w:pPr>
          <w:sdt>
            <w:sdtPr>
              <w:alias w:val="#Nav: /Header/CompanyBankBranchNo"/>
              <w:tag w:val="#Nav: UAEVATLoc Sales - Invoice/70140933"/>
              <w:id w:val="800194651"/>
              <w:placeholder>
                <w:docPart w:val="405406A4FC564D2182F4A115F0F9E0CF"/>
              </w:placeholder>
              <w:dataBinding w:prefixMappings="xmlns:ns0='urn:microsoft-dynamics-nav/reports/UAEVATLoc Sales - Invoice/70140933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UAEVATLoc Sales - Invoice/70140933"/>
              <w:id w:val="-578668554"/>
              <w:placeholder>
                <w:docPart w:val="BB7EA51D2D6D4A77A524CEE5744643E8"/>
              </w:placeholder>
              <w:dataBinding w:prefixMappings="xmlns:ns0='urn:microsoft-dynamics-nav/reports/UAEVATLoc Sales - Invoice/70140933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UAEVATLoc Sales - Invoice/70140933"/>
          <w:id w:val="513045610"/>
          <w:placeholder>
            <w:docPart w:val="EFC7A9B9C4594CF8B0D6449E717EF56F"/>
          </w:placeholder>
          <w:dataBinding w:prefixMappings="xmlns:ns0='urn:microsoft-dynamics-nav/reports/UAEVATLoc Sales - Invoice/70140933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UAEVATLoc Sales - Invoice/70140933"/>
          <w:id w:val="1536079020"/>
          <w:placeholder>
            <w:docPart w:val="A3D56298C27C447A84E225A91C2B10E0"/>
          </w:placeholder>
          <w:dataBinding w:prefixMappings="xmlns:ns0='urn:microsoft-dynamics-nav/reports/UAEVATLoc Sales - Invoice/70140933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UAEVATLoc Sales - Invoice/70140933"/>
          <w:id w:val="-1971888300"/>
          <w:placeholder>
            <w:docPart w:val="7854EDE10DC34A08B41378DE66AE7F7B"/>
          </w:placeholder>
          <w:dataBinding w:prefixMappings="xmlns:ns0='urn:microsoft-dynamics-nav/reports/UAEVATLoc Sales - Invoice/70140933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3F9" w:rsidP="00E40C63" w:rsidRDefault="008033F9">
      <w:pPr>
        <w:spacing w:after="0"/>
      </w:pPr>
      <w:r>
        <w:separator/>
      </w:r>
    </w:p>
  </w:footnote>
  <w:footnote w:type="continuationSeparator" w:id="0">
    <w:p w:rsidR="008033F9" w:rsidP="00E40C63" w:rsidRDefault="008033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8033F9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UAEVATLoc Sales - Invoice/70140933"/>
              <w:id w:val="1118172250"/>
              <w:placeholder>
                <w:docPart w:val="85F17D8968A64DA6A4F66CAAC909213D"/>
              </w:placeholder>
              <w:dataBinding w:prefixMappings="xmlns:ns0='urn:microsoft-dynamics-nav/reports/UAEVATLoc Sales - Invoice/70140933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UAEVATLoc Sales - Invoice/70140933"/>
              <w:id w:val="-1792285139"/>
              <w:placeholder>
                <w:docPart w:val="85F17D8968A64DA6A4F66CAAC909213D"/>
              </w:placeholder>
              <w:dataBinding w:prefixMappings="xmlns:ns0='urn:microsoft-dynamics-nav/reports/UAEVATLoc Sales - Invoice/70140933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UAEVATLoc Sales - Invoice/70140933"/>
            <w:id w:val="-1183590736"/>
            <w:placeholder>
              <w:docPart w:val="647FBC123D0D4A4C8824A50443E4DFC1"/>
            </w:placeholder>
            <w:dataBinding w:prefixMappings="xmlns:ns0='urn:microsoft-dynamics-nav/reports/UAEVATLoc Sales - Invoice/70140933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8033F9">
          <w:pPr>
            <w:pStyle w:val="NoSpacing"/>
            <w:rPr>
              <w:b/>
            </w:rPr>
          </w:pPr>
          <w:sdt>
            <w:sdtPr>
              <w:alias w:val="#Nav: /Header/Page_Lbl"/>
              <w:tag w:val="#Nav: UAEVATLoc Sales - Invoice/70140933"/>
              <w:id w:val="-1719745130"/>
              <w:placeholder>
                <w:docPart w:val="85F17D8968A64DA6A4F66CAAC909213D"/>
              </w:placeholder>
              <w:dataBinding w:prefixMappings="xmlns:ns0='urn:microsoft-dynamics-nav/reports/UAEVATLoc Sales - Invoice/70140933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D31FC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D31FC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8033F9">
          <w:pPr>
            <w:pStyle w:val="Title"/>
          </w:pPr>
          <w:sdt>
            <w:sdtPr>
              <w:alias w:val="#Nav: /Header/DocumentTitle_Lbl"/>
              <w:tag w:val="#Nav: UAEVATLoc Sales - Invoice/70140933"/>
              <w:id w:val="-243725382"/>
              <w:placeholder>
                <w:docPart w:val="4BD5A61B1BCB450480F0D2A5ABE0F40B"/>
              </w:placeholder>
              <w:dataBinding w:prefixMappings="xmlns:ns0='urn:microsoft-dynamics-nav/reports/UAEVATLoc Sales - Invoice/70140933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UAEVATLoc Sales - Invoice/70140933"/>
              <w:id w:val="468630016"/>
              <w:placeholder>
                <w:docPart w:val="4BD5A61B1BCB450480F0D2A5ABE0F40B"/>
              </w:placeholder>
              <w:dataBinding w:prefixMappings="xmlns:ns0='urn:microsoft-dynamics-nav/reports/UAEVATLoc Sales - Invoice/70140933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UAEVATLoc Sales - Invoice/70140933"/>
            <w:id w:val="-386421384"/>
            <w:placeholder>
              <w:docPart w:val="BC4B939BA08A40B1A8E2349E00F308FC"/>
            </w:placeholder>
            <w:dataBinding w:prefixMappings="xmlns:ns0='urn:microsoft-dynamics-nav/reports/UAEVATLoc Sales - Invoice/70140933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8033F9">
          <w:pPr>
            <w:pStyle w:val="Subtitle"/>
            <w:rPr>
              <w:bCs/>
            </w:rPr>
          </w:pPr>
          <w:sdt>
            <w:sdtPr>
              <w:alias w:val="#Nav: /Header/Page_Lbl"/>
              <w:tag w:val="#Nav: UAEVATLoc Sales - Invoice/70140933"/>
              <w:id w:val="799797659"/>
              <w:placeholder>
                <w:docPart w:val="4BD5A61B1BCB450480F0D2A5ABE0F40B"/>
              </w:placeholder>
              <w:dataBinding w:prefixMappings="xmlns:ns0='urn:microsoft-dynamics-nav/reports/UAEVATLoc Sales - Invoice/70140933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D31FC2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D31FC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8033F9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UAEVATLoc Sales - Invoice/70140933"/>
              <w:id w:val="795027538"/>
              <w:dataBinding w:prefixMappings="xmlns:ns0='urn:microsoft-dynamics-nav/reports/UAEVATLoc Sales - Invoice/70140933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32E69"/>
    <w:rsid w:val="000357EB"/>
    <w:rsid w:val="00070EE8"/>
    <w:rsid w:val="00074151"/>
    <w:rsid w:val="000844A3"/>
    <w:rsid w:val="0008693A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5226"/>
    <w:rsid w:val="002B6B46"/>
    <w:rsid w:val="002E2A56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17ABE"/>
    <w:rsid w:val="00451877"/>
    <w:rsid w:val="00492354"/>
    <w:rsid w:val="004A4D71"/>
    <w:rsid w:val="004B22F6"/>
    <w:rsid w:val="004B47ED"/>
    <w:rsid w:val="004B4EE3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42A0"/>
    <w:rsid w:val="005F2559"/>
    <w:rsid w:val="005F5EC9"/>
    <w:rsid w:val="005F6BCC"/>
    <w:rsid w:val="0060202A"/>
    <w:rsid w:val="00610A30"/>
    <w:rsid w:val="00612ABF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44A2C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62CA"/>
    <w:rsid w:val="00B01DA6"/>
    <w:rsid w:val="00B10D67"/>
    <w:rsid w:val="00B22FDE"/>
    <w:rsid w:val="00B32D4B"/>
    <w:rsid w:val="00B402B9"/>
    <w:rsid w:val="00B437D5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714F5"/>
    <w:rsid w:val="00D72A07"/>
    <w:rsid w:val="00D72E02"/>
    <w:rsid w:val="00D754C6"/>
    <w:rsid w:val="00D75AAF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e38ff6d49384af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24F7"/>
    <w:rsid w:val="00133336"/>
    <w:rsid w:val="001D6FE3"/>
    <w:rsid w:val="001F6C15"/>
    <w:rsid w:val="0027442B"/>
    <w:rsid w:val="002B6532"/>
    <w:rsid w:val="002F6AA1"/>
    <w:rsid w:val="003D1B0C"/>
    <w:rsid w:val="003E037C"/>
    <w:rsid w:val="00441283"/>
    <w:rsid w:val="005073E4"/>
    <w:rsid w:val="00507E0A"/>
    <w:rsid w:val="005E35BE"/>
    <w:rsid w:val="00781235"/>
    <w:rsid w:val="0080614B"/>
    <w:rsid w:val="0089757A"/>
    <w:rsid w:val="00916429"/>
    <w:rsid w:val="00920D69"/>
    <w:rsid w:val="009A5EC5"/>
    <w:rsid w:val="009C4954"/>
    <w:rsid w:val="00A01C7A"/>
    <w:rsid w:val="00A10449"/>
    <w:rsid w:val="00AC48B9"/>
    <w:rsid w:val="00BD662E"/>
    <w:rsid w:val="00C03606"/>
    <w:rsid w:val="00CB7A61"/>
    <w:rsid w:val="00CD6CA3"/>
    <w:rsid w:val="00F635C5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4954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U A E V A T L o c   S a l e s   -   I n v o i c e / 7 0 1 4 0 9 3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r r e n c y F a c t o r > C u r r e n c y F a c t o r < / C u r r e n c y F a c t o r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s F C Y > I s F C Y < / I s F C Y >  
         < L C Y C o d e > L C Y C o d e < / L C Y C o d e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6CE2D7-7843-4477-A9BC-AA3A9D625FF4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189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2018-02-05T13:42:41.8693472Z</dcterms:created>
  <dcterms:modified xsi:type="dcterms:W3CDTF">2018-02-05T13:42:41.8693472Z</dcterms:modified>
</coreProperties>
</file>