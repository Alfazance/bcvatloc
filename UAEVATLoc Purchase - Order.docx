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UAEVATLoc Purchase - Order/70140949"/>
            <w:id w:val="-1743247001"/>
            <w:placeholder>
              <w:docPart w:val="91B5E8ABC584427DAE793DF6A8F4A35A"/>
            </w:placeholder>
            <w:dataBinding w:prefixMappings="xmlns:ns0='urn:microsoft-dynamics-nav/reports/UAEVATLoc Purchase - Order/70140949/'" w:xpath="/ns0:NavWordReportXmlPart[1]/ns0:Purchase_Header[1]/ns0:ShiptoAddress_Lbl[1]" w:storeItemID="{C7DF9951-E675-4E66-B251-6DE66DC88D7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UAEVATLoc Purchase - Order/70140949"/>
            <w:id w:val="1115949697"/>
            <w:placeholder>
              <w:docPart w:val="598DD3ABF51348559E5D6211D2ACE404"/>
            </w:placeholder>
            <w:dataBinding w:prefixMappings="xmlns:ns0='urn:microsoft-dynamics-nav/reports/UAEVATLoc Purchase - Order/70140949/'" w:xpath="/ns0:NavWordReportXmlPart[1]/ns0:Purchase_Header[1]/ns0:BuyFromAddr1[1]" w:storeItemID="{C7DF9951-E675-4E66-B251-6DE66DC88D7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UAEVATLoc Purchase - Order/70140949"/>
            <w:id w:val="-1477758454"/>
            <w:placeholder>
              <w:docPart w:val="598DD3ABF51348559E5D6211D2ACE404"/>
            </w:placeholder>
            <w:dataBinding w:prefixMappings="xmlns:ns0='urn:microsoft-dynamics-nav/reports/UAEVATLoc Purchase - Order/70140949/'" w:xpath="/ns0:NavWordReportXmlPart[1]/ns0:Purchase_Header[1]/ns0:ShipToAddr1[1]" w:storeItemID="{C7DF9951-E675-4E66-B251-6DE66DC88D7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UAEVATLoc Purchase - Order/70140949"/>
            <w:id w:val="543332441"/>
            <w:placeholder>
              <w:docPart w:val="7D9E37430DCB48BF9C7F29F1AE4E21D0"/>
            </w:placeholder>
            <w:dataBinding w:prefixMappings="xmlns:ns0='urn:microsoft-dynamics-nav/reports/UAEVATLoc Purchase - Order/70140949/'" w:xpath="/ns0:NavWordReportXmlPart[1]/ns0:Purchase_Header[1]/ns0:CompanyAddress1[1]" w:storeItemID="{C7DF9951-E675-4E66-B251-6DE66DC88D7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UAEVATLoc Purchase - Order/70140949"/>
            <w:id w:val="-1412156141"/>
            <w:placeholder>
              <w:docPart w:val="598DD3ABF51348559E5D6211D2ACE404"/>
            </w:placeholder>
            <w:dataBinding w:prefixMappings="xmlns:ns0='urn:microsoft-dynamics-nav/reports/UAEVATLoc Purchase - Order/70140949/'" w:xpath="/ns0:NavWordReportXmlPart[1]/ns0:Purchase_Header[1]/ns0:BuyFromAddr2[1]" w:storeItemID="{C7DF9951-E675-4E66-B251-6DE66DC88D7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UAEVATLoc Purchase - Order/70140949"/>
            <w:id w:val="-229392333"/>
            <w:placeholder>
              <w:docPart w:val="598DD3ABF51348559E5D6211D2ACE404"/>
            </w:placeholder>
            <w:dataBinding w:prefixMappings="xmlns:ns0='urn:microsoft-dynamics-nav/reports/UAEVATLoc Purchase - Order/70140949/'" w:xpath="/ns0:NavWordReportXmlPart[1]/ns0:Purchase_Header[1]/ns0:ShipToAddr2[1]" w:storeItemID="{C7DF9951-E675-4E66-B251-6DE66DC88D7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UAEVATLoc Purchase - Order/70140949"/>
            <w:id w:val="-503211096"/>
            <w:placeholder>
              <w:docPart w:val="8A02928710804C16ABBDEF5544AE5693"/>
            </w:placeholder>
            <w:dataBinding w:prefixMappings="xmlns:ns0='urn:microsoft-dynamics-nav/reports/UAEVATLoc Purchase - Order/70140949/'" w:xpath="/ns0:NavWordReportXmlPart[1]/ns0:Purchase_Header[1]/ns0:CompanyAddress2[1]" w:storeItemID="{C7DF9951-E675-4E66-B251-6DE66DC88D7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UAEVATLoc Purchase - Order/70140949"/>
            <w:id w:val="1819614024"/>
            <w:placeholder>
              <w:docPart w:val="598DD3ABF51348559E5D6211D2ACE404"/>
            </w:placeholder>
            <w:dataBinding w:prefixMappings="xmlns:ns0='urn:microsoft-dynamics-nav/reports/UAEVATLoc Purchase - Order/70140949/'" w:xpath="/ns0:NavWordReportXmlPart[1]/ns0:Purchase_Header[1]/ns0:BuyFromAddr3[1]" w:storeItemID="{C7DF9951-E675-4E66-B251-6DE66DC88D7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UAEVATLoc Purchase - Order/70140949"/>
            <w:id w:val="-1181434376"/>
            <w:placeholder>
              <w:docPart w:val="598DD3ABF51348559E5D6211D2ACE404"/>
            </w:placeholder>
            <w:dataBinding w:prefixMappings="xmlns:ns0='urn:microsoft-dynamics-nav/reports/UAEVATLoc Purchase - Order/70140949/'" w:xpath="/ns0:NavWordReportXmlPart[1]/ns0:Purchase_Header[1]/ns0:ShipToAddr3[1]" w:storeItemID="{C7DF9951-E675-4E66-B251-6DE66DC88D7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UAEVATLoc Purchase - Order/70140949"/>
            <w:id w:val="-490486326"/>
            <w:placeholder>
              <w:docPart w:val="C3C8F42419BC4CF19A81C875FEB126C8"/>
            </w:placeholder>
            <w:dataBinding w:prefixMappings="xmlns:ns0='urn:microsoft-dynamics-nav/reports/UAEVATLoc Purchase - Order/70140949/'" w:xpath="/ns0:NavWordReportXmlPart[1]/ns0:Purchase_Header[1]/ns0:CompanyAddress3[1]" w:storeItemID="{C7DF9951-E675-4E66-B251-6DE66DC88D7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UAEVATLoc Purchase - Order/70140949"/>
            <w:id w:val="-267086038"/>
            <w:placeholder>
              <w:docPart w:val="598DD3ABF51348559E5D6211D2ACE404"/>
            </w:placeholder>
            <w:dataBinding w:prefixMappings="xmlns:ns0='urn:microsoft-dynamics-nav/reports/UAEVATLoc Purchase - Order/70140949/'" w:xpath="/ns0:NavWordReportXmlPart[1]/ns0:Purchase_Header[1]/ns0:BuyFromAddr4[1]" w:storeItemID="{C7DF9951-E675-4E66-B251-6DE66DC88D7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UAEVATLoc Purchase - Order/70140949"/>
            <w:id w:val="1116787563"/>
            <w:placeholder>
              <w:docPart w:val="598DD3ABF51348559E5D6211D2ACE404"/>
            </w:placeholder>
            <w:dataBinding w:prefixMappings="xmlns:ns0='urn:microsoft-dynamics-nav/reports/UAEVATLoc Purchase - Order/70140949/'" w:xpath="/ns0:NavWordReportXmlPart[1]/ns0:Purchase_Header[1]/ns0:ShipToAddr4[1]" w:storeItemID="{C7DF9951-E675-4E66-B251-6DE66DC88D7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UAEVATLoc Purchase - Order/70140949"/>
            <w:id w:val="1221334029"/>
            <w:placeholder>
              <w:docPart w:val="644575690FA0464D847145EF11CA0989"/>
            </w:placeholder>
            <w:dataBinding w:prefixMappings="xmlns:ns0='urn:microsoft-dynamics-nav/reports/UAEVATLoc Purchase - Order/70140949/'" w:xpath="/ns0:NavWordReportXmlPart[1]/ns0:Purchase_Header[1]/ns0:CompanyAddress4[1]" w:storeItemID="{C7DF9951-E675-4E66-B251-6DE66DC88D7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UAEVATLoc Purchase - Order/70140949"/>
            <w:id w:val="2143303583"/>
            <w:placeholder>
              <w:docPart w:val="598DD3ABF51348559E5D6211D2ACE404"/>
            </w:placeholder>
            <w:dataBinding w:prefixMappings="xmlns:ns0='urn:microsoft-dynamics-nav/reports/UAEVATLoc Purchase - Order/70140949/'" w:xpath="/ns0:NavWordReportXmlPart[1]/ns0:Purchase_Header[1]/ns0:BuyFromAddr5[1]" w:storeItemID="{C7DF9951-E675-4E66-B251-6DE66DC88D7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UAEVATLoc Purchase - Order/70140949"/>
            <w:id w:val="260579305"/>
            <w:placeholder>
              <w:docPart w:val="598DD3ABF51348559E5D6211D2ACE404"/>
            </w:placeholder>
            <w:dataBinding w:prefixMappings="xmlns:ns0='urn:microsoft-dynamics-nav/reports/UAEVATLoc Purchase - Order/70140949/'" w:xpath="/ns0:NavWordReportXmlPart[1]/ns0:Purchase_Header[1]/ns0:ShipToAddr5[1]" w:storeItemID="{C7DF9951-E675-4E66-B251-6DE66DC88D7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UAEVATLoc Purchase - Order/70140949"/>
            <w:id w:val="1983809205"/>
            <w:placeholder>
              <w:docPart w:val="B8F3BA27E3374E15A18EF017A46592C4"/>
            </w:placeholder>
            <w:dataBinding w:prefixMappings="xmlns:ns0='urn:microsoft-dynamics-nav/reports/UAEVATLoc Purchase - Order/70140949/'" w:xpath="/ns0:NavWordReportXmlPart[1]/ns0:Purchase_Header[1]/ns0:CompanyAddress5[1]" w:storeItemID="{C7DF9951-E675-4E66-B251-6DE66DC88D7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UAEVATLoc Purchase - Order/70140949"/>
            <w:id w:val="-1892104548"/>
            <w:placeholder>
              <w:docPart w:val="6BBB53A26AA84408BF854D29A3581C5C"/>
            </w:placeholder>
            <w:dataBinding w:prefixMappings="xmlns:ns0='urn:microsoft-dynamics-nav/reports/UAEVATLoc Purchase - Order/70140949/'" w:xpath="/ns0:NavWordReportXmlPart[1]/ns0:Purchase_Header[1]/ns0:VATNoText[1]" w:storeItemID="{C7DF9951-E675-4E66-B251-6DE66DC88D7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UAEVATLoc Purchase - Order/70140949"/>
            <w:id w:val="-298684255"/>
            <w:placeholder>
              <w:docPart w:val="6BBB53A26AA84408BF854D29A3581C5C"/>
            </w:placeholder>
            <w:dataBinding w:prefixMappings="xmlns:ns0='urn:microsoft-dynamics-nav/reports/UAEVATLoc Purchase - Order/70140949/'" w:xpath="/ns0:NavWordReportXmlPart[1]/ns0:Purchase_Header[1]/ns0:VATRegNo_PurchHeader[1]" w:storeItemID="{C7DF9951-E675-4E66-B251-6DE66DC88D7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UAEVATLoc Purchase - Order/70140949"/>
            <w:id w:val="1373032941"/>
            <w:placeholder>
              <w:docPart w:val="DefaultPlaceholder_-1854013440"/>
            </w:placeholder>
            <w:dataBinding w:prefixMappings="xmlns:ns0='urn:microsoft-dynamics-nav/reports/UAEVATLoc Purchase - Order/70140949/'" w:xpath="/ns0:NavWordReportXmlPart[1]/ns0:Purchase_Header[1]/ns0:PaymentTermsDesc_Lbl[1]" w:storeItemID="{C7DF9951-E675-4E66-B251-6DE66DC88D7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UAEVATLoc Purchase - Order/70140949"/>
            <w:id w:val="1423834676"/>
            <w:placeholder>
              <w:docPart w:val="DefaultPlaceholder_-1854013440"/>
            </w:placeholder>
            <w:dataBinding w:prefixMappings="xmlns:ns0='urn:microsoft-dynamics-nav/reports/UAEVATLoc Purchase - Order/70140949/'" w:xpath="/ns0:NavWordReportXmlPart[1]/ns0:Purchase_Header[1]/ns0:Buyer_Lbl[1]" w:storeItemID="{C7DF9951-E675-4E66-B251-6DE66DC88D7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UAEVATLoc Purchase - Order/70140949"/>
            <w:id w:val="-1334292021"/>
            <w:placeholder>
              <w:docPart w:val="DefaultPlaceholder_-1854013440"/>
            </w:placeholder>
            <w:dataBinding w:prefixMappings="xmlns:ns0='urn:microsoft-dynamics-nav/reports/UAEVATLoc Purchase - Order/70140949/'" w:xpath="/ns0:NavWordReportXmlPart[1]/ns0:Purchase_Header[1]/ns0:Receiveby_Lbl[1]" w:storeItemID="{C7DF9951-E675-4E66-B251-6DE66DC88D7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UAEVATLoc Purchase - Order/70140949"/>
            <w:id w:val="677701220"/>
            <w:placeholder>
              <w:docPart w:val="DefaultPlaceholder_-1854013440"/>
            </w:placeholder>
            <w:dataBinding w:prefixMappings="xmlns:ns0='urn:microsoft-dynamics-nav/reports/UAEVATLoc Purchase - Order/70140949/'" w:xpath="/ns0:NavWordReportXmlPart[1]/ns0:Purchase_Header[1]/ns0:ShipmentMethodDesc_Lbl[1]" w:storeItemID="{C7DF9951-E675-4E66-B251-6DE66DC88D7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UAEVATLoc Purchase - Order/70140949"/>
            <w:id w:val="-973978232"/>
            <w:placeholder>
              <w:docPart w:val="DefaultPlaceholder_-1854013440"/>
            </w:placeholder>
            <w:dataBinding w:prefixMappings="xmlns:ns0='urn:microsoft-dynamics-nav/reports/UAEVATLoc Purchase - Order/70140949/'" w:xpath="/ns0:NavWordReportXmlPart[1]/ns0:Purchase_Header[1]/ns0:PaymentTermsDesc[1]" w:storeItemID="{C7DF9951-E675-4E66-B251-6DE66DC88D7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UAEVATLoc Purchase - Order/70140949"/>
            <w:id w:val="628057728"/>
            <w:placeholder>
              <w:docPart w:val="DefaultPlaceholder_-1854013440"/>
            </w:placeholder>
            <w:dataBinding w:prefixMappings="xmlns:ns0='urn:microsoft-dynamics-nav/reports/UAEVATLoc Purchase - Order/70140949/'" w:xpath="/ns0:NavWordReportXmlPart[1]/ns0:Purchase_Header[1]/ns0:SalesPurchPersonName[1]" w:storeItemID="{C7DF9951-E675-4E66-B251-6DE66DC88D7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UAEVATLoc Purchase - Order/70140949"/>
            <w:id w:val="1477340993"/>
            <w:placeholder>
              <w:docPart w:val="DefaultPlaceholder_-1854013440"/>
            </w:placeholder>
            <w:dataBinding w:prefixMappings="xmlns:ns0='urn:microsoft-dynamics-nav/reports/UAEVATLoc Purchase - Order/70140949/'" w:xpath="/ns0:NavWordReportXmlPart[1]/ns0:Purchase_Header[1]/ns0:ExptRecptDt_PurchaseHeader[1]" w:storeItemID="{C7DF9951-E675-4E66-B251-6DE66DC88D7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UAEVATLoc Purchase - Order/70140949"/>
            <w:id w:val="1047028566"/>
            <w:placeholder>
              <w:docPart w:val="DefaultPlaceholder_-1854013440"/>
            </w:placeholder>
            <w:dataBinding w:prefixMappings="xmlns:ns0='urn:microsoft-dynamics-nav/reports/UAEVATLoc Purchase - Order/70140949/'" w:xpath="/ns0:NavWordReportXmlPart[1]/ns0:Purchase_Header[1]/ns0:ShipmentMethodDesc[1]" w:storeItemID="{C7DF9951-E675-4E66-B251-6DE66DC88D7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UAEVATLoc Purchase - Order/70140949"/>
            <w:id w:val="2005547210"/>
            <w:placeholder>
              <w:docPart w:val="DefaultPlaceholder_-1854013440"/>
            </w:placeholder>
            <w:dataBinding w:prefixMappings="xmlns:ns0='urn:microsoft-dynamics-nav/reports/UAEVATLoc Purchase - Order/70140949/'" w:xpath="/ns0:NavWordReportXmlPart[1]/ns0:Purchase_Header[1]/ns0:PricesInclVAT_PurchHeader_Lbl[1]" w:storeItemID="{C7DF9951-E675-4E66-B251-6DE66DC88D7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UAEVATLoc Purchase - Order/70140949"/>
            <w:id w:val="1194957528"/>
            <w:placeholder>
              <w:docPart w:val="DefaultPlaceholder_-1854013440"/>
            </w:placeholder>
            <w:dataBinding w:prefixMappings="xmlns:ns0='urn:microsoft-dynamics-nav/reports/UAEVATLoc Purchase - Order/70140949/'" w:xpath="/ns0:NavWordReportXmlPart[1]/ns0:Purchase_Header[1]/ns0:CompanyVATRegistrationNo_Lbl[1]" w:storeItemID="{C7DF9951-E675-4E66-B251-6DE66DC88D7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UAEVATLoc Purchase - Order/70140949"/>
            <w:id w:val="1306353529"/>
            <w:placeholder>
              <w:docPart w:val="DefaultPlaceholder_-1854013440"/>
            </w:placeholder>
            <w:dataBinding w:prefixMappings="xmlns:ns0='urn:microsoft-dynamics-nav/reports/UAEVATLoc Purchase - Order/70140949/'" w:xpath="/ns0:NavWordReportXmlPart[1]/ns0:Purchase_Header[1]/ns0:CompanyGiroNo_Lbl[1]" w:storeItemID="{C7DF9951-E675-4E66-B251-6DE66DC88D7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UAEVATLoc Purchase - Order/70140949"/>
            <w:id w:val="-1811322242"/>
            <w:placeholder>
              <w:docPart w:val="DefaultPlaceholder_-1854013440"/>
            </w:placeholder>
            <w:dataBinding w:prefixMappings="xmlns:ns0='urn:microsoft-dynamics-nav/reports/UAEVATLoc Purchase - Order/70140949/'" w:xpath="/ns0:NavWordReportXmlPart[1]/ns0:Purchase_Header[1]/ns0:PricesInclVAT_PurchHeader[1]" w:storeItemID="{C7DF9951-E675-4E66-B251-6DE66DC88D7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UAEVATLoc Purchase - Order/70140949"/>
            <w:id w:val="1022521379"/>
            <w:placeholder>
              <w:docPart w:val="DefaultPlaceholder_-1854013440"/>
            </w:placeholder>
            <w:dataBinding w:prefixMappings="xmlns:ns0='urn:microsoft-dynamics-nav/reports/UAEVATLoc Purchase - Order/70140949/'" w:xpath="/ns0:NavWordReportXmlPart[1]/ns0:Purchase_Header[1]/ns0:CompanyVATRegistrationNo[1]" w:storeItemID="{C7DF9951-E675-4E66-B251-6DE66DC88D7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UAEVATLoc Purchase - Order/70140949"/>
            <w:id w:val="-360285768"/>
            <w:placeholder>
              <w:docPart w:val="DefaultPlaceholder_-1854013440"/>
            </w:placeholder>
            <w:dataBinding w:prefixMappings="xmlns:ns0='urn:microsoft-dynamics-nav/reports/UAEVATLoc Purchase - Order/70140949/'" w:xpath="/ns0:NavWordReportXmlPart[1]/ns0:Purchase_Header[1]/ns0:CompanyGiroNo[1]" w:storeItemID="{C7DF9951-E675-4E66-B251-6DE66DC88D7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>
            <w:bookmarkStart w:name="_GoBack" w:id="0"/>
            <w:bookmarkEnd w:id="0"/>
          </w:p>
        </w:tc>
      </w:tr>
    </w:tbl>
    <w:p w:rsidR="00E96245" w:rsidP="001541E0" w:rsidRDefault="00E96245">
      <w:pPr>
        <w:pStyle w:val="Style1"/>
        <w:rPr>
          <w:sz w:val="20"/>
        </w:rPr>
      </w:pP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2606"/>
        <w:gridCol w:w="990"/>
        <w:gridCol w:w="900"/>
        <w:gridCol w:w="900"/>
        <w:gridCol w:w="1080"/>
        <w:gridCol w:w="1530"/>
        <w:gridCol w:w="1530"/>
      </w:tblGrid>
      <w:tr w:rsidR="004750BA" w:rsidTr="004750BA">
        <w:trPr>
          <w:trHeight w:val="547"/>
        </w:trPr>
        <w:sdt>
          <w:sdtPr>
            <w:alias w:val="#Nav: /Purchase_Header/Totals/VATAmountText"/>
            <w:tag w:val="#Nav: UAEVATLoc Purchase - Order/70140949"/>
            <w:id w:val="-409309781"/>
            <w:placeholder>
              <w:docPart w:val="FA5F53799C664163AC53E10F28F37DF1"/>
            </w:placeholder>
            <w:dataBinding w:prefixMappings="xmlns:ns0='urn:microsoft-dynamics-nav/reports/UAEVATLoc Purchase - Order/70140949/'" w:xpath="/ns0:NavWordReportXmlPart[1]/ns0:Purchase_Header[1]/ns0:Totals[1]/ns0:VATAmountText[1]" w:storeItemID="{C7DF9951-E675-4E66-B251-6DE66DC88D7C}"/>
            <w:text/>
          </w:sdtPr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4750BA" w:rsidP="007A2170" w:rsidRDefault="004750BA">
                <w:pPr>
                  <w:pStyle w:val="Heading1"/>
                  <w:outlineLvl w:val="0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UAEVATLoc Purchase - Order/70140949"/>
            <w:id w:val="590206617"/>
            <w:placeholder>
              <w:docPart w:val="FA5F53799C664163AC53E10F28F37DF1"/>
            </w:placeholder>
            <w:dataBinding w:prefixMappings="xmlns:ns0='urn:microsoft-dynamics-nav/reports/UAEVATLoc Purchase - Order/70140949/'" w:xpath="/ns0:NavWordReportXmlPart[1]/ns0:Purchase_Header[1]/ns0:Purchase_Line[1]/ns0:Desc_PurchLine_Lbl[1]" w:storeItemID="{C7DF9951-E675-4E66-B251-6DE66DC88D7C}"/>
            <w:text/>
          </w:sdtPr>
          <w:sdtContent>
            <w:tc>
              <w:tcPr>
                <w:tcW w:w="2606" w:type="dxa"/>
                <w:tcBorders>
                  <w:bottom w:val="single" w:color="auto" w:sz="4" w:space="0"/>
                </w:tcBorders>
                <w:vAlign w:val="bottom"/>
              </w:tcPr>
              <w:p w:rsidRPr="007A2170" w:rsidR="004750BA" w:rsidP="007A2170" w:rsidRDefault="004750BA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UAEVATLoc Purchase - Order/70140949"/>
            <w:id w:val="53900689"/>
            <w:placeholder>
              <w:docPart w:val="FA5F53799C664163AC53E10F28F37DF1"/>
            </w:placeholder>
            <w:dataBinding w:prefixMappings="xmlns:ns0='urn:microsoft-dynamics-nav/reports/UAEVATLoc Purchase - Order/70140949/'" w:xpath="/ns0:NavWordReportXmlPart[1]/ns0:Purchase_Header[1]/ns0:Purchase_Line[1]/ns0:Qty_PurchLine_Lbl[1]" w:storeItemID="{C7DF9951-E675-4E66-B251-6DE66DC88D7C}"/>
            <w:text/>
          </w:sdtPr>
          <w:sdtContent>
            <w:tc>
              <w:tcPr>
                <w:tcW w:w="990" w:type="dxa"/>
                <w:tcBorders>
                  <w:bottom w:val="single" w:color="auto" w:sz="4" w:space="0"/>
                </w:tcBorders>
                <w:vAlign w:val="bottom"/>
              </w:tcPr>
              <w:p w:rsidRPr="007A2170" w:rsidR="004750BA" w:rsidP="007A2170" w:rsidRDefault="004750BA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UAEVATLoc Purchase - Order/70140949"/>
            <w:id w:val="-1783717093"/>
            <w:placeholder>
              <w:docPart w:val="FA5F53799C664163AC53E10F28F37DF1"/>
            </w:placeholder>
            <w:dataBinding w:prefixMappings="xmlns:ns0='urn:microsoft-dynamics-nav/reports/UAEVATLoc Purchase - Order/70140949/'" w:xpath="/ns0:NavWordReportXmlPart[1]/ns0:Purchase_Header[1]/ns0:Purchase_Line[1]/ns0:UOM_PurchLine_Lbl[1]" w:storeItemID="{C7DF9951-E675-4E66-B251-6DE66DC88D7C}"/>
            <w:text/>
          </w:sdtPr>
          <w:sdtContent>
            <w:tc>
              <w:tcPr>
                <w:tcW w:w="900" w:type="dxa"/>
                <w:tcBorders>
                  <w:bottom w:val="single" w:color="auto" w:sz="4" w:space="0"/>
                </w:tcBorders>
                <w:vAlign w:val="bottom"/>
              </w:tcPr>
              <w:p w:rsidRPr="007A2170" w:rsidR="004750BA" w:rsidP="007A2170" w:rsidRDefault="004750BA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UAEVATLoc Purchase - Order/70140949"/>
            <w:id w:val="641704104"/>
            <w:placeholder>
              <w:docPart w:val="FA5F53799C664163AC53E10F28F37DF1"/>
            </w:placeholder>
            <w:dataBinding w:prefixMappings="xmlns:ns0='urn:microsoft-dynamics-nav/reports/UAEVATLoc Purchase - Order/70140949/'" w:xpath="/ns0:NavWordReportXmlPart[1]/ns0:Purchase_Header[1]/ns0:Purchase_Line[1]/ns0:DirectUniCost_Lbl[1]" w:storeItemID="{C7DF9951-E675-4E66-B251-6DE66DC88D7C}"/>
            <w:text/>
          </w:sdtPr>
          <w:sdtContent>
            <w:tc>
              <w:tcPr>
                <w:tcW w:w="900" w:type="dxa"/>
                <w:tcBorders>
                  <w:bottom w:val="single" w:color="auto" w:sz="4" w:space="0"/>
                </w:tcBorders>
                <w:vAlign w:val="bottom"/>
              </w:tcPr>
              <w:p w:rsidR="004750BA" w:rsidP="007A2170" w:rsidRDefault="004750BA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UAEVATLoc Purchase - Order/70140949"/>
            <w:id w:val="1657424328"/>
            <w:placeholder>
              <w:docPart w:val="FA5F53799C664163AC53E10F28F37DF1"/>
            </w:placeholder>
            <w:dataBinding w:prefixMappings="xmlns:ns0='urn:microsoft-dynamics-nav/reports/UAEVATLoc Purchase - Order/70140949/'" w:xpath="/ns0:NavWordReportXmlPart[1]/ns0:Purchase_Header[1]/ns0:Purchase_Line[1]/ns0:VATIdentifier_PurchLine_Lbl[1]" w:storeItemID="{C7DF9951-E675-4E66-B251-6DE66DC88D7C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4750BA" w:rsidP="007A2170" w:rsidRDefault="004750BA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id w:val="1696813798"/>
            <w:placeholder>
              <w:docPart w:val="DefaultPlaceholder_-1854013440"/>
            </w:placeholder>
            <w15:dataBinding w:prefixMappings="xmlns:ns0='urn:microsoft-dynamics-nav/reports/UAEVATLoc Purchase - Order/70140939/' " w:xpath="/ns0:NavWordReportXmlPart[1]/ns0:Purchase_Header[1]/ns0:Totals[1]/ns0:VATAmountText[1]" w:storeItemID="{C7DF9951-E675-4E66-B251-6DE66DC88D7C}"/>
          </w:sdtPr>
          <w:sdtContent>
            <w:tc>
              <w:tcPr>
                <w:tcW w:w="1530" w:type="dxa"/>
                <w:tcBorders>
                  <w:bottom w:val="single" w:color="auto" w:sz="4" w:space="0"/>
                </w:tcBorders>
              </w:tcPr>
              <w:sdt>
                <w:sdtPr>
                  <w:id w:val="-1683811163"/>
                  <w:placeholder>
                    <w:docPart w:val="DefaultPlaceholder_-1854013440"/>
                  </w:placeholder>
                </w:sdtPr>
                <w:sdtContent>
                  <w:sdt>
                    <w:sdtPr>
                      <w:id w:val="1380515027"/>
                      <w:placeholder>
                        <w:docPart w:val="DefaultPlaceholder_-1854013440"/>
                      </w:placeholder>
                      <w:dataBinding w:prefixMappings="xmlns:ns0='urn:microsoft-dynamics-nav/reports/UAEVATLoc Purchase - Order/70140949/'" w:xpath="/ns0:NavWordReportXmlPart[1]/ns0:Purchase_Header[1]/ns0:Totals[1]/ns0:VATAmountText[1]" w:storeItemID="{C7DF9951-E675-4E66-B251-6DE66DC88D7C}"/>
                      <w:text/>
                      <w:alias w:val="#Nav: /Purchase_Header/Totals/VATAmountText"/>
                      <w:tag w:val="#Nav: UAEVATLoc Purchase - Order/70140949"/>
                    </w:sdtPr>
                    <w:sdtContent>
                      <w:p w:rsidR="004750BA" w:rsidP="004750BA" w:rsidRDefault="004750BA">
                        <w:pPr>
                          <w:pStyle w:val="Heading1"/>
                          <w:jc w:val="center"/>
                          <w:outlineLvl w:val="0"/>
                        </w:pPr>
                        <w:proofErr w:type="spellStart"/>
                        <w:r>
                          <w:t>VATAmountText</w:t>
                        </w:r>
                        <w:proofErr w:type="spellEnd"/>
                      </w:p>
                    </w:sdtContent>
                  </w:sdt>
                </w:sdtContent>
              </w:sdt>
            </w:tc>
          </w:sdtContent>
        </w:sdt>
        <w:sdt>
          <w:sdtPr>
            <w:alias w:val="#Nav: /Purchase_Header/ItemLineAmount_Lbl"/>
            <w:tag w:val="#Nav: UAEVATLoc Purchase - Order/70140949"/>
            <w:id w:val="-1587685460"/>
            <w:placeholder>
              <w:docPart w:val="D578E15CD85E4E3994F1A1F731F593B3"/>
            </w:placeholder>
            <w:dataBinding w:prefixMappings="xmlns:ns0='urn:microsoft-dynamics-nav/reports/UAEVATLoc Purchase - Order/70140949/'" w:xpath="/ns0:NavWordReportXmlPart[1]/ns0:Purchase_Header[1]/ns0:ItemLineAmount_Lbl[1]" w:storeItemID="{C7DF9951-E675-4E66-B251-6DE66DC88D7C}"/>
            <w:text/>
          </w:sdtPr>
          <w:sdtContent>
            <w:tc>
              <w:tcPr>
                <w:tcW w:w="1530" w:type="dxa"/>
                <w:tcBorders>
                  <w:bottom w:val="single" w:color="auto" w:sz="4" w:space="0"/>
                </w:tcBorders>
                <w:vAlign w:val="bottom"/>
              </w:tcPr>
              <w:p w:rsidRPr="007A2170" w:rsidR="004750BA" w:rsidP="006E60E9" w:rsidRDefault="004750BA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4750BA" w:rsidTr="004750BA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4750BA" w:rsidP="007A2170" w:rsidRDefault="004750BA">
            <w:pPr>
              <w:pStyle w:val="Heading1"/>
              <w:outlineLvl w:val="0"/>
            </w:pPr>
          </w:p>
        </w:tc>
        <w:tc>
          <w:tcPr>
            <w:tcW w:w="2606" w:type="dxa"/>
            <w:tcBorders>
              <w:top w:val="single" w:color="auto" w:sz="4" w:space="0"/>
            </w:tcBorders>
            <w:vAlign w:val="bottom"/>
          </w:tcPr>
          <w:p w:rsidR="004750BA" w:rsidP="007A2170" w:rsidRDefault="004750BA">
            <w:pPr>
              <w:pStyle w:val="Heading1"/>
              <w:outlineLvl w:val="0"/>
            </w:pPr>
          </w:p>
        </w:tc>
        <w:tc>
          <w:tcPr>
            <w:tcW w:w="990" w:type="dxa"/>
            <w:tcBorders>
              <w:top w:val="single" w:color="auto" w:sz="4" w:space="0"/>
            </w:tcBorders>
            <w:vAlign w:val="bottom"/>
          </w:tcPr>
          <w:p w:rsidR="004750BA" w:rsidP="007A2170" w:rsidRDefault="004750BA">
            <w:pPr>
              <w:pStyle w:val="Heading1"/>
              <w:jc w:val="right"/>
              <w:outlineLvl w:val="0"/>
            </w:pPr>
          </w:p>
        </w:tc>
        <w:tc>
          <w:tcPr>
            <w:tcW w:w="900" w:type="dxa"/>
            <w:tcBorders>
              <w:top w:val="single" w:color="auto" w:sz="4" w:space="0"/>
            </w:tcBorders>
            <w:vAlign w:val="bottom"/>
          </w:tcPr>
          <w:p w:rsidR="004750BA" w:rsidP="007A2170" w:rsidRDefault="004750BA">
            <w:pPr>
              <w:pStyle w:val="Heading1"/>
              <w:outlineLvl w:val="0"/>
            </w:pPr>
          </w:p>
        </w:tc>
        <w:tc>
          <w:tcPr>
            <w:tcW w:w="900" w:type="dxa"/>
            <w:tcBorders>
              <w:top w:val="single" w:color="auto" w:sz="4" w:space="0"/>
            </w:tcBorders>
            <w:vAlign w:val="bottom"/>
          </w:tcPr>
          <w:p w:rsidR="004750BA" w:rsidP="007A2170" w:rsidRDefault="004750BA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4750BA" w:rsidP="007A2170" w:rsidRDefault="004750BA">
            <w:pPr>
              <w:pStyle w:val="Heading1"/>
              <w:jc w:val="right"/>
              <w:outlineLvl w:val="0"/>
            </w:pPr>
          </w:p>
        </w:tc>
        <w:tc>
          <w:tcPr>
            <w:tcW w:w="1530" w:type="dxa"/>
            <w:tcBorders>
              <w:top w:val="single" w:color="auto" w:sz="4" w:space="0"/>
            </w:tcBorders>
          </w:tcPr>
          <w:p w:rsidR="004750BA" w:rsidP="006E60E9" w:rsidRDefault="004750BA">
            <w:pPr>
              <w:pStyle w:val="Heading1"/>
              <w:jc w:val="right"/>
              <w:outlineLvl w:val="0"/>
            </w:pPr>
          </w:p>
        </w:tc>
        <w:tc>
          <w:tcPr>
            <w:tcW w:w="1530" w:type="dxa"/>
            <w:tcBorders>
              <w:top w:val="single" w:color="auto" w:sz="4" w:space="0"/>
            </w:tcBorders>
            <w:vAlign w:val="bottom"/>
          </w:tcPr>
          <w:p w:rsidR="004750BA" w:rsidP="006E60E9" w:rsidRDefault="004750BA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/AmountIncludingVAT"/>
          <w:tag w:val="#Nav: UAEVATLoc Purchase - Order/70140949"/>
          <w:id w:val="1326716514"/>
          <w15:dataBinding w:prefixMappings="xmlns:ns0='urn:microsoft-dynamics-nav/reports/UAEVATLoc Purchase - Order/70140949/'" w:xpath="/ns0:NavWordReportXmlPart[1]/ns0:Purchase_Header[1]/ns0:Purchase_Line[1]/ns0:AmountIncludingVAT" w:storeItemID="{C7DF9951-E675-4E66-B251-6DE66DC88D7C}"/>
          <w15:repeatingSection/>
        </w:sdtPr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60718C30063248639DDF670EEE9EA5C6"/>
              </w:placeholder>
              <w15:repeatingSectionItem/>
            </w:sdtPr>
            <w:sdtContent>
              <w:tr w:rsidR="004750BA" w:rsidTr="004750BA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UAEVATLoc Purchase - Order/70140949"/>
                    <w:id w:val="-1775087102"/>
                    <w:placeholder>
                      <w:docPart w:val="FA5F53799C664163AC53E10F28F37DF1"/>
                    </w:placeholder>
                    <w:dataBinding w:prefixMappings="xmlns:ns0='urn:microsoft-dynamics-nav/reports/UAEVATLoc Purchase - Order/70140949/'" w:xpath="/ns0:NavWordReportXmlPart[1]/ns0:Purchase_Header[1]/ns0:Purchase_Line[1]/ns0:No_PurchLine[1]" w:storeItemID="{C7DF9951-E675-4E66-B251-6DE66DC88D7C}"/>
                    <w:text/>
                  </w:sdtPr>
                  <w:sdtContent>
                    <w:tc>
                      <w:tcPr>
                        <w:tcW w:w="994" w:type="dxa"/>
                      </w:tcPr>
                      <w:p w:rsidRPr="001D4852" w:rsidR="004750BA" w:rsidP="004750BA" w:rsidRDefault="004750BA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UAEVATLoc Purchase - Order/70140949"/>
                    <w:id w:val="-2035417205"/>
                    <w:placeholder>
                      <w:docPart w:val="FA5F53799C664163AC53E10F28F37DF1"/>
                    </w:placeholder>
                    <w:dataBinding w:prefixMappings="xmlns:ns0='urn:microsoft-dynamics-nav/reports/UAEVATLoc Purchase - Order/70140949/'" w:xpath="/ns0:NavWordReportXmlPart[1]/ns0:Purchase_Header[1]/ns0:Purchase_Line[1]/ns0:Desc_PurchLine[1]" w:storeItemID="{C7DF9951-E675-4E66-B251-6DE66DC88D7C}"/>
                    <w:text/>
                  </w:sdtPr>
                  <w:sdtContent>
                    <w:tc>
                      <w:tcPr>
                        <w:tcW w:w="2606" w:type="dxa"/>
                      </w:tcPr>
                      <w:p w:rsidRPr="001D4852" w:rsidR="004750BA" w:rsidP="004750BA" w:rsidRDefault="004750BA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UAEVATLoc Purchase - Order/70140949"/>
                    <w:id w:val="-496340238"/>
                    <w:placeholder>
                      <w:docPart w:val="FA5F53799C664163AC53E10F28F37DF1"/>
                    </w:placeholder>
                    <w:dataBinding w:prefixMappings="xmlns:ns0='urn:microsoft-dynamics-nav/reports/UAEVATLoc Purchase - Order/70140949/'" w:xpath="/ns0:NavWordReportXmlPart[1]/ns0:Purchase_Header[1]/ns0:Purchase_Line[1]/ns0:Qty_PurchLine[1]" w:storeItemID="{C7DF9951-E675-4E66-B251-6DE66DC88D7C}"/>
                    <w:text/>
                  </w:sdtPr>
                  <w:sdtContent>
                    <w:tc>
                      <w:tcPr>
                        <w:tcW w:w="990" w:type="dxa"/>
                      </w:tcPr>
                      <w:p w:rsidRPr="001D4852" w:rsidR="004750BA" w:rsidP="004750BA" w:rsidRDefault="004750BA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UAEVATLoc Purchase - Order/70140949"/>
                    <w:id w:val="108783416"/>
                    <w:placeholder>
                      <w:docPart w:val="FA5F53799C664163AC53E10F28F37DF1"/>
                    </w:placeholder>
                    <w:dataBinding w:prefixMappings="xmlns:ns0='urn:microsoft-dynamics-nav/reports/UAEVATLoc Purchase - Order/70140949/'" w:xpath="/ns0:NavWordReportXmlPart[1]/ns0:Purchase_Header[1]/ns0:Purchase_Line[1]/ns0:UOM_PurchLine[1]" w:storeItemID="{C7DF9951-E675-4E66-B251-6DE66DC88D7C}"/>
                    <w:text/>
                  </w:sdtPr>
                  <w:sdtContent>
                    <w:tc>
                      <w:tcPr>
                        <w:tcW w:w="900" w:type="dxa"/>
                      </w:tcPr>
                      <w:p w:rsidRPr="001D4852" w:rsidR="004750BA" w:rsidP="004750BA" w:rsidRDefault="004750BA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UAEVATLoc Purchase - Order/70140949"/>
                    <w:id w:val="210084333"/>
                    <w:placeholder>
                      <w:docPart w:val="FA5F53799C664163AC53E10F28F37DF1"/>
                    </w:placeholder>
                    <w:dataBinding w:prefixMappings="xmlns:ns0='urn:microsoft-dynamics-nav/reports/UAEVATLoc Purchase - Order/70140949/'" w:xpath="/ns0:NavWordReportXmlPart[1]/ns0:Purchase_Header[1]/ns0:Purchase_Line[1]/ns0:DirUnitCost_PurchLine[1]" w:storeItemID="{C7DF9951-E675-4E66-B251-6DE66DC88D7C}"/>
                    <w:text/>
                  </w:sdtPr>
                  <w:sdtContent>
                    <w:tc>
                      <w:tcPr>
                        <w:tcW w:w="900" w:type="dxa"/>
                      </w:tcPr>
                      <w:p w:rsidRPr="001D4852" w:rsidR="004750BA" w:rsidP="004750BA" w:rsidRDefault="004750BA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Perc"/>
                    <w:tag w:val="#Nav: UAEVATLoc Purchase - Order/70140949"/>
                    <w:id w:val="-97564348"/>
                    <w:placeholder>
                      <w:docPart w:val="FA5F53799C664163AC53E10F28F37DF1"/>
                    </w:placeholder>
                    <w:dataBinding w:prefixMappings="xmlns:ns0='urn:microsoft-dynamics-nav/reports/UAEVATLoc Purchase - Order/70140949/'" w:xpath="/ns0:NavWordReportXmlPart[1]/ns0:Purchase_Header[1]/ns0:Purchase_Line[1]/ns0:VATPerc[1]" w:storeItemID="{C7DF9951-E675-4E66-B251-6DE66DC88D7C}"/>
                    <w:text/>
                  </w:sdtPr>
                  <w:sdtContent>
                    <w:tc>
                      <w:tcPr>
                        <w:tcW w:w="1080" w:type="dxa"/>
                      </w:tcPr>
                      <w:p w:rsidRPr="001D4852" w:rsidR="004750BA" w:rsidP="004750BA" w:rsidRDefault="004750BA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VATPerc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id w:val="-884473697"/>
                    <w:placeholder>
                      <w:docPart w:val="DefaultPlaceholder_-1854013440"/>
                    </w:placeholder>
                    <w15:dataBinding w:prefixMappings="xmlns:ns0='urn:microsoft-dynamics-nav/reports/UAEVATLoc Purchase - Order/70140939/' " w:xpath="/ns0:NavWordReportXmlPart[1]/ns0:Purchase_Header[1]/ns0:Purchase_Line[1]/ns0:AmountIncludingVAT[1]" w:storeItemID="{C7DF9951-E675-4E66-B251-6DE66DC88D7C}"/>
                    <w:alias w:val="#Nav: /Purchase_Header/Purchase_Line/AmountIncludingVAT"/>
                    <w:tag w:val="#Nav: UAEVATLoc Purchase - Order/70140939"/>
                  </w:sdtPr>
                  <w:sdtContent>
                    <w:tc>
                      <w:tcPr>
                        <w:tcW w:w="1530" w:type="dxa"/>
                      </w:tcPr>
                      <w:p w:rsidR="004750BA" w:rsidP="004750BA" w:rsidRDefault="004750BA">
                        <w:pPr>
                          <w:jc w:val="both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AmountIncludingVAT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UAEVATLoc Purchase - Order/70140949"/>
                    <w:id w:val="804432387"/>
                    <w:placeholder>
                      <w:docPart w:val="FA5F53799C664163AC53E10F28F37DF1"/>
                    </w:placeholder>
                    <w:dataBinding w:prefixMappings="xmlns:ns0='urn:microsoft-dynamics-nav/reports/UAEVATLoc Purchase - Order/70140949/'" w:xpath="/ns0:NavWordReportXmlPart[1]/ns0:Purchase_Header[1]/ns0:Purchase_Line[1]/ns0:LineAmt_PurchLine[1]" w:storeItemID="{C7DF9951-E675-4E66-B251-6DE66DC88D7C}"/>
                    <w:text/>
                  </w:sdtPr>
                  <w:sdtContent>
                    <w:tc>
                      <w:tcPr>
                        <w:tcW w:w="1530" w:type="dxa"/>
                      </w:tcPr>
                      <w:p w:rsidRPr="001D4852" w:rsidR="004750BA" w:rsidP="004750BA" w:rsidRDefault="004750BA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4750BA" w:rsidTr="004750BA">
        <w:trPr>
          <w:trHeight w:val="144" w:hRule="exact"/>
        </w:trPr>
        <w:tc>
          <w:tcPr>
            <w:tcW w:w="994" w:type="dxa"/>
          </w:tcPr>
          <w:p w:rsidR="004750BA" w:rsidP="00A9275C" w:rsidRDefault="004750BA">
            <w:pPr>
              <w:pStyle w:val="Heading1"/>
              <w:outlineLvl w:val="0"/>
            </w:pPr>
          </w:p>
        </w:tc>
        <w:tc>
          <w:tcPr>
            <w:tcW w:w="2606" w:type="dxa"/>
          </w:tcPr>
          <w:p w:rsidR="004750BA" w:rsidP="00A9275C" w:rsidRDefault="004750BA">
            <w:pPr>
              <w:pStyle w:val="Heading1"/>
              <w:outlineLvl w:val="0"/>
            </w:pPr>
          </w:p>
        </w:tc>
        <w:tc>
          <w:tcPr>
            <w:tcW w:w="990" w:type="dxa"/>
          </w:tcPr>
          <w:p w:rsidR="004750BA" w:rsidP="00A9275C" w:rsidRDefault="004750BA">
            <w:pPr>
              <w:pStyle w:val="Heading1"/>
              <w:outlineLvl w:val="0"/>
            </w:pPr>
          </w:p>
        </w:tc>
        <w:tc>
          <w:tcPr>
            <w:tcW w:w="900" w:type="dxa"/>
          </w:tcPr>
          <w:p w:rsidR="004750BA" w:rsidP="00A9275C" w:rsidRDefault="004750BA">
            <w:pPr>
              <w:pStyle w:val="Heading1"/>
              <w:outlineLvl w:val="0"/>
            </w:pPr>
          </w:p>
        </w:tc>
        <w:tc>
          <w:tcPr>
            <w:tcW w:w="900" w:type="dxa"/>
          </w:tcPr>
          <w:p w:rsidR="004750BA" w:rsidP="00A9275C" w:rsidRDefault="004750BA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bottom w:val="single" w:color="auto" w:sz="4" w:space="0"/>
            </w:tcBorders>
          </w:tcPr>
          <w:p w:rsidR="004750BA" w:rsidP="00A9275C" w:rsidRDefault="004750BA">
            <w:pPr>
              <w:pStyle w:val="Heading1"/>
              <w:outlineLvl w:val="0"/>
            </w:pPr>
          </w:p>
        </w:tc>
        <w:tc>
          <w:tcPr>
            <w:tcW w:w="1530" w:type="dxa"/>
            <w:tcBorders>
              <w:bottom w:val="single" w:color="auto" w:sz="4" w:space="0"/>
            </w:tcBorders>
          </w:tcPr>
          <w:p w:rsidR="004750BA" w:rsidP="00A9275C" w:rsidRDefault="004750BA">
            <w:pPr>
              <w:pStyle w:val="Heading1"/>
              <w:outlineLvl w:val="0"/>
            </w:pPr>
          </w:p>
        </w:tc>
        <w:tc>
          <w:tcPr>
            <w:tcW w:w="1530" w:type="dxa"/>
            <w:tcBorders>
              <w:bottom w:val="single" w:color="auto" w:sz="4" w:space="0"/>
            </w:tcBorders>
          </w:tcPr>
          <w:p w:rsidR="004750BA" w:rsidP="00A9275C" w:rsidRDefault="004750BA">
            <w:pPr>
              <w:pStyle w:val="Heading1"/>
              <w:outlineLvl w:val="0"/>
            </w:pPr>
          </w:p>
        </w:tc>
      </w:tr>
      <w:tr w:rsidR="004750BA" w:rsidTr="006A2FBB">
        <w:trPr>
          <w:trHeight w:val="230"/>
        </w:trPr>
        <w:tc>
          <w:tcPr>
            <w:tcW w:w="994" w:type="dxa"/>
          </w:tcPr>
          <w:p w:rsidR="004750BA" w:rsidP="00C645A2" w:rsidRDefault="004750BA">
            <w:pPr>
              <w:pStyle w:val="NoSpacing"/>
            </w:pPr>
          </w:p>
        </w:tc>
        <w:tc>
          <w:tcPr>
            <w:tcW w:w="2606" w:type="dxa"/>
          </w:tcPr>
          <w:p w:rsidR="004750BA" w:rsidP="00C645A2" w:rsidRDefault="004750BA">
            <w:pPr>
              <w:pStyle w:val="NoSpacing"/>
            </w:pPr>
          </w:p>
        </w:tc>
        <w:tc>
          <w:tcPr>
            <w:tcW w:w="990" w:type="dxa"/>
          </w:tcPr>
          <w:p w:rsidR="004750BA" w:rsidP="00C645A2" w:rsidRDefault="004750BA">
            <w:pPr>
              <w:pStyle w:val="NoSpacing"/>
            </w:pPr>
          </w:p>
        </w:tc>
        <w:tc>
          <w:tcPr>
            <w:tcW w:w="900" w:type="dxa"/>
          </w:tcPr>
          <w:p w:rsidR="004750BA" w:rsidP="00C645A2" w:rsidRDefault="004750BA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UAEVATLoc Purchase - Order/70140949"/>
            <w:id w:val="2070601664"/>
            <w:placeholder>
              <w:docPart w:val="CD4F609EF907441EABD7140546C69438"/>
            </w:placeholder>
            <w:dataBinding w:prefixMappings="xmlns:ns0='urn:microsoft-dynamics-nav/reports/UAEVATLoc Purchase - Order/70140949/'" w:xpath="/ns0:NavWordReportXmlPart[1]/ns0:Purchase_Header[1]/ns0:Totals[1]/ns0:TotalExclVATText[1]" w:storeItemID="{C7DF9951-E675-4E66-B251-6DE66DC88D7C}"/>
            <w:text/>
          </w:sdtPr>
          <w:sdtContent>
            <w:tc>
              <w:tcPr>
                <w:tcW w:w="3510" w:type="dxa"/>
                <w:gridSpan w:val="3"/>
              </w:tcPr>
              <w:p w:rsidR="004750BA" w:rsidP="006E60E9" w:rsidRDefault="004750BA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UAEVATLoc Purchase - Order/70140949"/>
            <w:id w:val="1365244649"/>
            <w:placeholder>
              <w:docPart w:val="D2C1E2F3B3D546988073095EE83768A5"/>
            </w:placeholder>
            <w:dataBinding w:prefixMappings="xmlns:ns0='urn:microsoft-dynamics-nav/reports/UAEVATLoc Purchase - Order/70140949/'" w:xpath="/ns0:NavWordReportXmlPart[1]/ns0:Purchase_Header[1]/ns0:Totals[1]/ns0:TotalAmount[1]" w:storeItemID="{C7DF9951-E675-4E66-B251-6DE66DC88D7C}"/>
            <w:text/>
          </w:sdtPr>
          <w:sdtContent>
            <w:tc>
              <w:tcPr>
                <w:tcW w:w="1530" w:type="dxa"/>
                <w:tcBorders>
                  <w:top w:val="single" w:color="auto" w:sz="4" w:space="0"/>
                </w:tcBorders>
              </w:tcPr>
              <w:p w:rsidRPr="00C645A2" w:rsidR="004750BA" w:rsidP="006E60E9" w:rsidRDefault="004750BA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4750BA" w:rsidTr="00146B09">
        <w:trPr>
          <w:trHeight w:val="230"/>
        </w:trPr>
        <w:tc>
          <w:tcPr>
            <w:tcW w:w="994" w:type="dxa"/>
          </w:tcPr>
          <w:p w:rsidR="004750BA" w:rsidP="001541E0" w:rsidRDefault="004750BA">
            <w:pPr>
              <w:pStyle w:val="Style1"/>
              <w:rPr>
                <w:sz w:val="20"/>
              </w:rPr>
            </w:pPr>
          </w:p>
        </w:tc>
        <w:tc>
          <w:tcPr>
            <w:tcW w:w="2606" w:type="dxa"/>
          </w:tcPr>
          <w:p w:rsidR="004750BA" w:rsidP="001541E0" w:rsidRDefault="004750BA">
            <w:pPr>
              <w:pStyle w:val="Style1"/>
              <w:rPr>
                <w:sz w:val="20"/>
              </w:rPr>
            </w:pPr>
          </w:p>
        </w:tc>
        <w:tc>
          <w:tcPr>
            <w:tcW w:w="990" w:type="dxa"/>
          </w:tcPr>
          <w:p w:rsidR="004750BA" w:rsidP="001541E0" w:rsidRDefault="004750BA">
            <w:pPr>
              <w:pStyle w:val="Style1"/>
              <w:rPr>
                <w:sz w:val="20"/>
              </w:rPr>
            </w:pPr>
          </w:p>
        </w:tc>
        <w:tc>
          <w:tcPr>
            <w:tcW w:w="900" w:type="dxa"/>
          </w:tcPr>
          <w:p w:rsidR="004750BA" w:rsidP="001541E0" w:rsidRDefault="004750BA">
            <w:pPr>
              <w:pStyle w:val="Style1"/>
              <w:rPr>
                <w:sz w:val="20"/>
              </w:rPr>
            </w:pPr>
          </w:p>
        </w:tc>
        <w:tc>
          <w:tcPr>
            <w:tcW w:w="900" w:type="dxa"/>
          </w:tcPr>
          <w:p w:rsidR="004750BA" w:rsidP="001541E0" w:rsidRDefault="004750BA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UAEVATLoc Purchase - Order/70140949"/>
            <w:id w:val="1102075981"/>
            <w:placeholder>
              <w:docPart w:val="41554D1E3D0E4D2CBEEF1AAEB532C708"/>
            </w:placeholder>
            <w:dataBinding w:prefixMappings="xmlns:ns0='urn:microsoft-dynamics-nav/reports/UAEVATLoc Purchase - Order/70140949/'" w:xpath="/ns0:NavWordReportXmlPart[1]/ns0:Purchase_Header[1]/ns0:Totals[1]/ns0:VATAmountText[1]" w:storeItemID="{C7DF9951-E675-4E66-B251-6DE66DC88D7C}"/>
            <w:text/>
          </w:sdtPr>
          <w:sdtContent>
            <w:tc>
              <w:tcPr>
                <w:tcW w:w="2610" w:type="dxa"/>
                <w:gridSpan w:val="2"/>
                <w:tcBorders>
                  <w:bottom w:val="single" w:color="auto" w:sz="4" w:space="0"/>
                </w:tcBorders>
              </w:tcPr>
              <w:p w:rsidR="004750BA" w:rsidP="006E60E9" w:rsidRDefault="004750B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UAEVATLoc Purchase - Order/70140949"/>
            <w:id w:val="145866456"/>
            <w:placeholder>
              <w:docPart w:val="41554D1E3D0E4D2CBEEF1AAEB532C708"/>
            </w:placeholder>
            <w:dataBinding w:prefixMappings="xmlns:ns0='urn:microsoft-dynamics-nav/reports/UAEVATLoc Purchase - Order/70140949/'" w:xpath="/ns0:NavWordReportXmlPart[1]/ns0:Purchase_Header[1]/ns0:Totals[1]/ns0:TotalVATAmount[1]" w:storeItemID="{C7DF9951-E675-4E66-B251-6DE66DC88D7C}"/>
            <w:text/>
          </w:sdtPr>
          <w:sdtContent>
            <w:tc>
              <w:tcPr>
                <w:tcW w:w="1530" w:type="dxa"/>
                <w:tcBorders>
                  <w:bottom w:val="single" w:color="auto" w:sz="4" w:space="0"/>
                </w:tcBorders>
              </w:tcPr>
              <w:p w:rsidR="004750BA" w:rsidP="006E60E9" w:rsidRDefault="004750BA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750BA" w:rsidTr="00857CFD">
        <w:trPr>
          <w:trHeight w:val="230"/>
        </w:trPr>
        <w:tc>
          <w:tcPr>
            <w:tcW w:w="994" w:type="dxa"/>
          </w:tcPr>
          <w:p w:rsidR="004750BA" w:rsidP="005948C5" w:rsidRDefault="004750BA">
            <w:pPr>
              <w:pStyle w:val="Style1"/>
              <w:rPr>
                <w:sz w:val="20"/>
              </w:rPr>
            </w:pPr>
          </w:p>
        </w:tc>
        <w:tc>
          <w:tcPr>
            <w:tcW w:w="2606" w:type="dxa"/>
          </w:tcPr>
          <w:p w:rsidR="004750BA" w:rsidP="005948C5" w:rsidRDefault="004750BA">
            <w:pPr>
              <w:pStyle w:val="Style1"/>
              <w:rPr>
                <w:sz w:val="20"/>
              </w:rPr>
            </w:pPr>
          </w:p>
        </w:tc>
        <w:tc>
          <w:tcPr>
            <w:tcW w:w="990" w:type="dxa"/>
          </w:tcPr>
          <w:p w:rsidR="004750BA" w:rsidP="005948C5" w:rsidRDefault="004750BA">
            <w:pPr>
              <w:pStyle w:val="Style1"/>
              <w:rPr>
                <w:sz w:val="20"/>
              </w:rPr>
            </w:pPr>
          </w:p>
        </w:tc>
        <w:tc>
          <w:tcPr>
            <w:tcW w:w="900" w:type="dxa"/>
          </w:tcPr>
          <w:p w:rsidR="004750BA" w:rsidP="005948C5" w:rsidRDefault="004750BA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UAEVATLoc Purchase - Order/70140949"/>
            <w:id w:val="-357901485"/>
            <w:placeholder>
              <w:docPart w:val="00251DAC7D0B42C689BDF17B0F649E44"/>
            </w:placeholder>
            <w:dataBinding w:prefixMappings="xmlns:ns0='urn:microsoft-dynamics-nav/reports/UAEVATLoc Purchase - Order/70140949/'" w:xpath="/ns0:NavWordReportXmlPart[1]/ns0:Purchase_Header[1]/ns0:Totals[1]/ns0:TotalInclVATText[1]" w:storeItemID="{C7DF9951-E675-4E66-B251-6DE66DC88D7C}"/>
            <w:text/>
          </w:sdtPr>
          <w:sdtContent>
            <w:tc>
              <w:tcPr>
                <w:tcW w:w="3510" w:type="dxa"/>
                <w:gridSpan w:val="3"/>
              </w:tcPr>
              <w:p w:rsidR="004750BA" w:rsidP="006E60E9" w:rsidRDefault="004750BA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UAEVATLoc Purchase - Order/70140949"/>
            <w:id w:val="904270891"/>
            <w:placeholder>
              <w:docPart w:val="22A72B98A3354AF9BDE1CC84120EF07D"/>
            </w:placeholder>
            <w:dataBinding w:prefixMappings="xmlns:ns0='urn:microsoft-dynamics-nav/reports/UAEVATLoc Purchase - Order/70140949/'" w:xpath="/ns0:NavWordReportXmlPart[1]/ns0:Purchase_Header[1]/ns0:Totals[1]/ns0:TotalAmountInclVAT[1]" w:storeItemID="{C7DF9951-E675-4E66-B251-6DE66DC88D7C}"/>
            <w:text/>
          </w:sdtPr>
          <w:sdtContent>
            <w:tc>
              <w:tcPr>
                <w:tcW w:w="1530" w:type="dxa"/>
                <w:tcBorders>
                  <w:top w:val="single" w:color="auto" w:sz="4" w:space="0"/>
                </w:tcBorders>
              </w:tcPr>
              <w:p w:rsidRPr="00C645A2" w:rsidR="004750BA" w:rsidP="006E60E9" w:rsidRDefault="004750BA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801" w:rsidP="00E40C63" w:rsidRDefault="00F05801">
      <w:pPr>
        <w:spacing w:after="0"/>
      </w:pPr>
      <w:r>
        <w:separator/>
      </w:r>
    </w:p>
  </w:endnote>
  <w:endnote w:type="continuationSeparator" w:id="0">
    <w:p w:rsidR="00F05801" w:rsidP="00E40C63" w:rsidRDefault="00F058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UAEVATLoc Purchase - Order/70140949"/>
          <w:id w:val="578952943"/>
          <w:placeholder>
            <w:docPart w:val="DefaultPlaceholder_-1854013440"/>
          </w:placeholder>
          <w:dataBinding w:prefixMappings="xmlns:ns0='urn:microsoft-dynamics-nav/reports/UAEVATLoc Purchase - Order/70140949/'" w:xpath="/ns0:NavWordReportXmlPart[1]/ns0:Purchase_Header[1]/ns0:CompanyHomePage_Lbl[1]" w:storeItemID="{C7DF9951-E675-4E66-B251-6DE66DC88D7C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UAEVATLoc Purchase - Order/70140949"/>
          <w:id w:val="26232117"/>
          <w:placeholder>
            <w:docPart w:val="DefaultPlaceholder_-1854013440"/>
          </w:placeholder>
          <w:dataBinding w:prefixMappings="xmlns:ns0='urn:microsoft-dynamics-nav/reports/UAEVATLoc Purchase - Order/70140949/'" w:xpath="/ns0:NavWordReportXmlPart[1]/ns0:Purchase_Header[1]/ns0:CompanyPhoneNo_Lbl[1]" w:storeItemID="{C7DF9951-E675-4E66-B251-6DE66DC88D7C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UAEVATLoc Purchase - Order/70140949"/>
          <w:id w:val="1558133212"/>
          <w:placeholder>
            <w:docPart w:val="DefaultPlaceholder_-1854013440"/>
          </w:placeholder>
          <w:dataBinding w:prefixMappings="xmlns:ns0='urn:microsoft-dynamics-nav/reports/UAEVATLoc Purchase - Order/70140949/'" w:xpath="/ns0:NavWordReportXmlPart[1]/ns0:Purchase_Header[1]/ns0:CompanyEmail_Lbl[1]" w:storeItemID="{C7DF9951-E675-4E66-B251-6DE66DC88D7C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UAEVATLoc Purchase - Order/70140949"/>
          <w:id w:val="-36891213"/>
          <w:placeholder>
            <w:docPart w:val="DefaultPlaceholder_-1854013440"/>
          </w:placeholder>
          <w:dataBinding w:prefixMappings="xmlns:ns0='urn:microsoft-dynamics-nav/reports/UAEVATLoc Purchase - Order/70140949/'" w:xpath="/ns0:NavWordReportXmlPart[1]/ns0:Purchase_Header[1]/ns0:CompanyHomePage[1]" w:storeItemID="{C7DF9951-E675-4E66-B251-6DE66DC88D7C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UAEVATLoc Purchase - Order/70140949"/>
          <w:id w:val="-1210418887"/>
          <w:placeholder>
            <w:docPart w:val="DefaultPlaceholder_-1854013440"/>
          </w:placeholder>
          <w:dataBinding w:prefixMappings="xmlns:ns0='urn:microsoft-dynamics-nav/reports/UAEVATLoc Purchase - Order/70140949/'" w:xpath="/ns0:NavWordReportXmlPart[1]/ns0:Purchase_Header[1]/ns0:CompanyPhoneNo[1]" w:storeItemID="{C7DF9951-E675-4E66-B251-6DE66DC88D7C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UAEVATLoc Purchase - Order/70140949"/>
          <w:id w:val="-921179310"/>
          <w:placeholder>
            <w:docPart w:val="DefaultPlaceholder_-1854013440"/>
          </w:placeholder>
          <w:dataBinding w:prefixMappings="xmlns:ns0='urn:microsoft-dynamics-nav/reports/UAEVATLoc Purchase - Order/70140949/'" w:xpath="/ns0:NavWordReportXmlPart[1]/ns0:Purchase_Header[1]/ns0:CompanyEMail[1]" w:storeItemID="{C7DF9951-E675-4E66-B251-6DE66DC88D7C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801" w:rsidP="00E40C63" w:rsidRDefault="00F05801">
      <w:pPr>
        <w:spacing w:after="0"/>
      </w:pPr>
      <w:r>
        <w:separator/>
      </w:r>
    </w:p>
  </w:footnote>
  <w:footnote w:type="continuationSeparator" w:id="0">
    <w:p w:rsidR="00F05801" w:rsidP="00E40C63" w:rsidRDefault="00F058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F05801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UAEVATLoc Purchase - Order/70140949"/>
              <w:id w:val="-1643734038"/>
              <w:placeholder>
                <w:docPart w:val="9485722AD625498C8BC2196EF140A656"/>
              </w:placeholder>
              <w:dataBinding w:prefixMappings="xmlns:ns0='urn:microsoft-dynamics-nav/reports/UAEVATLoc Purchase - Order/70140949/'" w:xpath="/ns0:NavWordReportXmlPart[1]/ns0:Purchase_Header[1]/ns0:DocumentTitle_Lbl[1]" w:storeItemID="{C7DF9951-E675-4E66-B251-6DE66DC88D7C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UAEVATLoc Purchase - Order/70140949"/>
              <w:id w:val="-1095469703"/>
              <w:placeholder>
                <w:docPart w:val="9485722AD625498C8BC2196EF140A656"/>
              </w:placeholder>
              <w:dataBinding w:prefixMappings="xmlns:ns0='urn:microsoft-dynamics-nav/reports/UAEVATLoc Purchase - Order/70140949/'" w:xpath="/ns0:NavWordReportXmlPart[1]/ns0:Purchase_Header[1]/ns0:No_PurchHeader[1]" w:storeItemID="{C7DF9951-E675-4E66-B251-6DE66DC88D7C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UAEVATLoc Purchase - Order/70140949"/>
            <w:id w:val="185729155"/>
            <w:placeholder>
              <w:docPart w:val="9485722AD625498C8BC2196EF140A656"/>
            </w:placeholder>
            <w:dataBinding w:prefixMappings="xmlns:ns0='urn:microsoft-dynamics-nav/reports/UAEVATLoc Purchase - Order/70140949/'" w:xpath="/ns0:NavWordReportXmlPart[1]/ns0:Purchase_Header[1]/ns0:DocumentDate[1]" w:storeItemID="{C7DF9951-E675-4E66-B251-6DE66DC88D7C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F05801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UAEVATLoc Purchase - Order/70140949"/>
              <w:id w:val="-554851619"/>
              <w:placeholder>
                <w:docPart w:val="9485722AD625498C8BC2196EF140A656"/>
              </w:placeholder>
              <w:dataBinding w:prefixMappings="xmlns:ns0='urn:microsoft-dynamics-nav/reports/UAEVATLoc Purchase - Order/70140949/'" w:xpath="/ns0:NavWordReportXmlPart[1]/ns0:Purchase_Header[1]/ns0:Page_Lbl[1]" w:storeItemID="{C7DF9951-E675-4E66-B251-6DE66DC88D7C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>
      <w:tc>
        <w:tcPr>
          <w:tcW w:w="2929" w:type="pct"/>
        </w:tcPr>
        <w:p w:rsidR="00C43401" w:rsidP="00291EF5" w:rsidRDefault="00F05801">
          <w:pPr>
            <w:pStyle w:val="Title"/>
          </w:pPr>
          <w:sdt>
            <w:sdtPr>
              <w:alias w:val="#Nav: /Purchase_Header/DocumentTitle_Lbl"/>
              <w:tag w:val="#Nav: UAEVATLoc Purchase - Order/70140949"/>
              <w:id w:val="-34973664"/>
              <w:placeholder>
                <w:docPart w:val="DefaultPlaceholder_-1854013440"/>
              </w:placeholder>
              <w:dataBinding w:prefixMappings="xmlns:ns0='urn:microsoft-dynamics-nav/reports/UAEVATLoc Purchase - Order/70140949/'" w:xpath="/ns0:NavWordReportXmlPart[1]/ns0:Purchase_Header[1]/ns0:DocumentTitle_Lbl[1]" w:storeItemID="{C7DF9951-E675-4E66-B251-6DE66DC88D7C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UAEVATLoc Purchase - Order/70140949"/>
              <w:id w:val="-1021395110"/>
              <w:placeholder>
                <w:docPart w:val="DefaultPlaceholder_-1854013440"/>
              </w:placeholder>
              <w:dataBinding w:prefixMappings="xmlns:ns0='urn:microsoft-dynamics-nav/reports/UAEVATLoc Purchase - Order/70140949/'" w:xpath="/ns0:NavWordReportXmlPart[1]/ns0:Purchase_Header[1]/ns0:No_PurchHeader[1]" w:storeItemID="{C7DF9951-E675-4E66-B251-6DE66DC88D7C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UAEVATLoc Purchase - Order/70140949"/>
            <w:id w:val="-1874838677"/>
            <w:placeholder>
              <w:docPart w:val="DefaultPlaceholder_-1854013440"/>
            </w:placeholder>
            <w:dataBinding w:prefixMappings="xmlns:ns0='urn:microsoft-dynamics-nav/reports/UAEVATLoc Purchase - Order/70140949/'" w:xpath="/ns0:NavWordReportXmlPart[1]/ns0:Purchase_Header[1]/ns0:DocumentDate[1]" w:storeItemID="{C7DF9951-E675-4E66-B251-6DE66DC88D7C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F05801">
          <w:pPr>
            <w:pStyle w:val="Subtitle"/>
          </w:pPr>
          <w:sdt>
            <w:sdtPr>
              <w:alias w:val="#Nav: /Purchase_Header/Page_Lbl"/>
              <w:tag w:val="#Nav: UAEVATLoc Purchase - Order/70140949"/>
              <w:id w:val="-821274198"/>
              <w:placeholder>
                <w:docPart w:val="DefaultPlaceholder_-1854013440"/>
              </w:placeholder>
              <w:dataBinding w:prefixMappings="xmlns:ns0='urn:microsoft-dynamics-nav/reports/UAEVATLoc Purchase - Order/70140949/'" w:xpath="/ns0:NavWordReportXmlPart[1]/ns0:Purchase_Header[1]/ns0:Page_Lbl[1]" w:storeItemID="{C7DF9951-E675-4E66-B251-6DE66DC88D7C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4750B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4750B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UAEVATLoc Purchase - Order/70140949"/>
              <w:id w:val="-2008820458"/>
              <w:dataBinding w:prefixMappings="xmlns:ns0='urn:microsoft-dynamics-nav/reports/UAEVATLoc Purchase - Order/70140949/'" w:xpath="/ns0:NavWordReportXmlPart[1]/ns0:Purchase_Header[1]/ns0:CompanyPicture[1]" w:storeItemID="{C7DF9951-E675-4E66-B251-6DE66DC88D7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750BA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05801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D28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37f94571b434ab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C81D0D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5F53799C664163AC53E10F28F37D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969BC-0B16-4DCE-9FA1-59D32664E736}"/>
      </w:docPartPr>
      <w:docPartBody>
        <w:p w:rsidR="00000000" w:rsidRDefault="00C81D0D" w:rsidP="00C81D0D">
          <w:pPr>
            <w:pStyle w:val="FA5F53799C664163AC53E10F28F37DF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78E15CD85E4E3994F1A1F731F59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F8CE4-66BD-4EE1-B0F7-EE63EA308414}"/>
      </w:docPartPr>
      <w:docPartBody>
        <w:p w:rsidR="00000000" w:rsidRDefault="00C81D0D" w:rsidP="00C81D0D">
          <w:pPr>
            <w:pStyle w:val="D578E15CD85E4E3994F1A1F731F593B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718C30063248639DDF670EEE9EA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27ED5-135F-4C5D-81B4-EFB2562039AD}"/>
      </w:docPartPr>
      <w:docPartBody>
        <w:p w:rsidR="00000000" w:rsidRDefault="00C81D0D" w:rsidP="00C81D0D">
          <w:pPr>
            <w:pStyle w:val="60718C30063248639DDF670EEE9EA5C6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D4F609EF907441EABD7140546C69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6C014-DB51-460E-9C1A-CC7809A4FA99}"/>
      </w:docPartPr>
      <w:docPartBody>
        <w:p w:rsidR="00000000" w:rsidRDefault="00C81D0D" w:rsidP="00C81D0D">
          <w:pPr>
            <w:pStyle w:val="CD4F609EF907441EABD7140546C6943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C1E2F3B3D546988073095EE8376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3EEF8-3431-461D-A00B-ACCD1DE9D68C}"/>
      </w:docPartPr>
      <w:docPartBody>
        <w:p w:rsidR="00000000" w:rsidRDefault="00C81D0D" w:rsidP="00C81D0D">
          <w:pPr>
            <w:pStyle w:val="D2C1E2F3B3D546988073095EE83768A5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554D1E3D0E4D2CBEEF1AAEB532C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10FCD-3C5A-4633-AB0C-3AB36CAE7B88}"/>
      </w:docPartPr>
      <w:docPartBody>
        <w:p w:rsidR="00000000" w:rsidRDefault="00C81D0D" w:rsidP="00C81D0D">
          <w:pPr>
            <w:pStyle w:val="41554D1E3D0E4D2CBEEF1AAEB532C70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251DAC7D0B42C689BDF17B0F649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4B975-09F1-46DE-B2CD-83DC98D3339E}"/>
      </w:docPartPr>
      <w:docPartBody>
        <w:p w:rsidR="00000000" w:rsidRDefault="00C81D0D" w:rsidP="00C81D0D">
          <w:pPr>
            <w:pStyle w:val="00251DAC7D0B42C689BDF17B0F649E4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A72B98A3354AF9BDE1CC84120EF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33936-3B55-4572-BDC9-9D9B8BDC74DF}"/>
      </w:docPartPr>
      <w:docPartBody>
        <w:p w:rsidR="00000000" w:rsidRDefault="00C81D0D" w:rsidP="00C81D0D">
          <w:pPr>
            <w:pStyle w:val="22A72B98A3354AF9BDE1CC84120EF07D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05023"/>
    <w:rsid w:val="0052071E"/>
    <w:rsid w:val="005954E4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81D0D"/>
    <w:rsid w:val="00CE0159"/>
    <w:rsid w:val="00D16157"/>
    <w:rsid w:val="00D20429"/>
    <w:rsid w:val="00D61155"/>
    <w:rsid w:val="00D94A8F"/>
    <w:rsid w:val="00DD6387"/>
    <w:rsid w:val="00DF2317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1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9FC0B84023D4E40A955D1D5C2728197">
    <w:name w:val="D9FC0B84023D4E40A955D1D5C2728197"/>
    <w:rsid w:val="00C81D0D"/>
  </w:style>
  <w:style w:type="paragraph" w:customStyle="1" w:styleId="F5F4255DB9E54B90B26D87E1906FDB21">
    <w:name w:val="F5F4255DB9E54B90B26D87E1906FDB21"/>
    <w:rsid w:val="00C81D0D"/>
  </w:style>
  <w:style w:type="paragraph" w:customStyle="1" w:styleId="AC69066A645941C1AE129811348BF4B5">
    <w:name w:val="AC69066A645941C1AE129811348BF4B5"/>
    <w:rsid w:val="00C81D0D"/>
  </w:style>
  <w:style w:type="paragraph" w:customStyle="1" w:styleId="1F58811B86E0416CAD48979C78657A5E">
    <w:name w:val="1F58811B86E0416CAD48979C78657A5E"/>
    <w:rsid w:val="00C81D0D"/>
  </w:style>
  <w:style w:type="paragraph" w:customStyle="1" w:styleId="6C16BB006F5E4F37BAFD5B19DA21303D">
    <w:name w:val="6C16BB006F5E4F37BAFD5B19DA21303D"/>
    <w:rsid w:val="00C81D0D"/>
  </w:style>
  <w:style w:type="paragraph" w:customStyle="1" w:styleId="FA5F53799C664163AC53E10F28F37DF1">
    <w:name w:val="FA5F53799C664163AC53E10F28F37DF1"/>
    <w:rsid w:val="00C81D0D"/>
  </w:style>
  <w:style w:type="paragraph" w:customStyle="1" w:styleId="D578E15CD85E4E3994F1A1F731F593B3">
    <w:name w:val="D578E15CD85E4E3994F1A1F731F593B3"/>
    <w:rsid w:val="00C81D0D"/>
  </w:style>
  <w:style w:type="paragraph" w:customStyle="1" w:styleId="60718C30063248639DDF670EEE9EA5C6">
    <w:name w:val="60718C30063248639DDF670EEE9EA5C6"/>
    <w:rsid w:val="00C81D0D"/>
  </w:style>
  <w:style w:type="paragraph" w:customStyle="1" w:styleId="30A77327FF334E1DAC90990C48BE678A">
    <w:name w:val="30A77327FF334E1DAC90990C48BE678A"/>
    <w:rsid w:val="00C81D0D"/>
  </w:style>
  <w:style w:type="paragraph" w:customStyle="1" w:styleId="4B0EB3B6004C4C7DA04D1E5FBA2753DD">
    <w:name w:val="4B0EB3B6004C4C7DA04D1E5FBA2753DD"/>
    <w:rsid w:val="00C81D0D"/>
  </w:style>
  <w:style w:type="paragraph" w:customStyle="1" w:styleId="CD4F609EF907441EABD7140546C69438">
    <w:name w:val="CD4F609EF907441EABD7140546C69438"/>
    <w:rsid w:val="00C81D0D"/>
  </w:style>
  <w:style w:type="paragraph" w:customStyle="1" w:styleId="D2C1E2F3B3D546988073095EE83768A5">
    <w:name w:val="D2C1E2F3B3D546988073095EE83768A5"/>
    <w:rsid w:val="00C81D0D"/>
  </w:style>
  <w:style w:type="paragraph" w:customStyle="1" w:styleId="41554D1E3D0E4D2CBEEF1AAEB532C708">
    <w:name w:val="41554D1E3D0E4D2CBEEF1AAEB532C708"/>
    <w:rsid w:val="00C81D0D"/>
  </w:style>
  <w:style w:type="paragraph" w:customStyle="1" w:styleId="00251DAC7D0B42C689BDF17B0F649E44">
    <w:name w:val="00251DAC7D0B42C689BDF17B0F649E44"/>
    <w:rsid w:val="00C81D0D"/>
  </w:style>
  <w:style w:type="paragraph" w:customStyle="1" w:styleId="22A72B98A3354AF9BDE1CC84120EF07D">
    <w:name w:val="22A72B98A3354AF9BDE1CC84120EF07D"/>
    <w:rsid w:val="00C81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U A E V A T L o c   P u r c h a s e   -   O r d e r / 7 0 1 4 0 9 4 9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u r r e n c y F a c t o r > C u r r e n c y F a c t o r < / C u r r e n c y F a c t o r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s F C Y > I s F C Y < / I s F C Y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L C Y C o d e > L C Y C o d e < / L C Y C o d e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A T P e r c > V A T P e r c < / V A T P e r c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DA2AD94-232F-4537-ACA9-59E2B6299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2016-08-31T19:10:00Z</dcterms:created>
  <dcterms:modified xsi:type="dcterms:W3CDTF">2018-06-25T14:04:00Z</dcterms:modified>
</cp:coreProperties>
</file>