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UAEVATLoc Sales - Order Conf/70140932"/>
            <w:id w:val="-346637227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UAEVATLoc Sales - Order Conf/70140932"/>
            <w:id w:val="-1171950695"/>
            <w:placeholder>
              <w:docPart w:val="4DDBEE593B9F444AAA7B4193A6631176"/>
            </w:placeholder>
            <w:dataBinding w:prefixMappings="xmlns:ns0='urn:microsoft-dynamics-nav/reports/UAEVATLoc Sales - Order Conf/70140932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2"/>
            <w:tag w:val="#Nav: UAEVATLoc Sales - Order Conf/70140932"/>
            <w:id w:val="2121793087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UAEVATLoc Sales - Order Conf/70140932"/>
            <w:id w:val="1521665205"/>
            <w:placeholder>
              <w:docPart w:val="952A8435749047F587B8E98072B7D243"/>
            </w:placeholder>
            <w:dataBinding w:prefixMappings="xmlns:ns0='urn:microsoft-dynamics-nav/reports/UAEVATLoc Sales - Order Conf/70140932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3"/>
            <w:tag w:val="#Nav: UAEVATLoc Sales - Order Conf/70140932"/>
            <w:id w:val="536395156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UAEVATLoc Sales - Order Conf/70140932"/>
            <w:id w:val="-1053613660"/>
            <w:placeholder>
              <w:docPart w:val="952A8435749047F587B8E98072B7D243"/>
            </w:placeholder>
            <w:dataBinding w:prefixMappings="xmlns:ns0='urn:microsoft-dynamics-nav/reports/UAEVATLoc Sales - Order Conf/70140932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4"/>
            <w:tag w:val="#Nav: UAEVATLoc Sales - Order Conf/70140932"/>
            <w:id w:val="1229109116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UAEVATLoc Sales - Order Conf/70140932"/>
            <w:id w:val="-843252946"/>
            <w:placeholder>
              <w:docPart w:val="952A8435749047F587B8E98072B7D243"/>
            </w:placeholder>
            <w:dataBinding w:prefixMappings="xmlns:ns0='urn:microsoft-dynamics-nav/reports/UAEVATLoc Sales - Order Conf/70140932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5"/>
            <w:tag w:val="#Nav: UAEVATLoc Sales - Order Conf/70140932"/>
            <w:id w:val="1814057176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UAEVATLoc Sales - Order Conf/70140932"/>
            <w:id w:val="-1834985711"/>
            <w:placeholder>
              <w:docPart w:val="952A8435749047F587B8E98072B7D243"/>
            </w:placeholder>
            <w:dataBinding w:prefixMappings="xmlns:ns0='urn:microsoft-dynamics-nav/reports/UAEVATLoc Sales - Order Conf/70140932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>
        <w:trPr>
          <w:cantSplit/>
          <w:trHeight w:val="274"/>
        </w:trPr>
        <w:sdt>
          <w:sdtPr>
            <w:alias w:val="#Nav: /Header/CustomerAddress6"/>
            <w:tag w:val="#Nav: UAEVATLoc Sales - Order Conf/70140932"/>
            <w:id w:val="-2064325541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UAEVATLoc Sales - Order Conf/70140932"/>
            <w:id w:val="-2005736487"/>
            <w:placeholder>
              <w:docPart w:val="952A8435749047F587B8E98072B7D243"/>
            </w:placeholder>
            <w:dataBinding w:prefixMappings="xmlns:ns0='urn:microsoft-dynamics-nav/reports/UAEVATLoc Sales - Order Conf/70140932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7"/>
            <w:tag w:val="#Nav: UAEVATLoc Sales - Order Conf/70140932"/>
            <w:id w:val="-762605892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C1F35">
            <w:pPr>
              <w:pStyle w:val="NoSpacing"/>
              <w:jc w:val="right"/>
            </w:pPr>
            <w:sdt>
              <w:sdtPr>
                <w:alias w:val="#Nav: /Header/CompanyLegalOffice_Lbl"/>
                <w:tag w:val="#Nav: UAEVATLoc Sales - Order Conf/70140932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UAEVATLoc Sales - Order Conf/70140932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UAEVATLoc Sales - Order Conf/70140932"/>
                <w:id w:val="1332101128"/>
                <w:placeholder>
                  <w:docPart w:val="0AEE67F9895048F883A7F127DC2B5575"/>
                </w:placeholder>
                <w:dataBinding w:prefixMappings="xmlns:ns0='urn:microsoft-dynamics-nav/reports/UAEVATLoc Sales - Order Conf/70140932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>
        <w:trPr>
          <w:cantSplit/>
          <w:trHeight w:val="290"/>
        </w:trPr>
        <w:sdt>
          <w:sdtPr>
            <w:alias w:val="#Nav: /Header/CustomerAddress8"/>
            <w:tag w:val="#Nav: UAEVATLoc Sales - Order Conf/70140932"/>
            <w:id w:val="571465082"/>
            <w:placeholder>
              <w:docPart w:val="E75F7F8197954E4BB25340D33CAE312B"/>
            </w:placeholder>
            <w:dataBinding w:prefixMappings="xmlns:ns0='urn:microsoft-dynamics-nav/reports/UAEVATLoc Sales - Order Conf/70140932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>
            <w:pPr>
              <w:pStyle w:val="NoSpacing"/>
              <w:jc w:val="right"/>
            </w:pPr>
          </w:p>
        </w:tc>
      </w:tr>
    </w:tbl>
    <w:p w:rsidRPr="00675FB4" w:rsidR="00245B0E" w:rsidP="00E33456" w:rsidRDefault="00245B0E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>
        <w:sdt>
          <w:sdtPr>
            <w:rPr>
              <w:lang w:val="da-DK"/>
            </w:rPr>
            <w:alias w:val="#Nav: /Header/YourReference_Lbl"/>
            <w:tag w:val="#Nav: UAEVATLoc Sales - Order Conf/70140932"/>
            <w:id w:val="-1130623254"/>
            <w:placeholder>
              <w:docPart w:val="9F80A2FDA08740968B6B5B32F2C049B8"/>
            </w:placeholder>
            <w:dataBinding w:prefixMappings="xmlns:ns0='urn:microsoft-dynamics-nav/reports/UAEVATLoc Sales - Order Conf/70140932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UAEVATLoc Sales - Order Conf/70140932"/>
            <w:id w:val="-1425419817"/>
            <w:placeholder>
              <w:docPart w:val="BFAB112D89834578928F4DAE2890984D"/>
            </w:placeholder>
            <w:dataBinding w:prefixMappings="xmlns:ns0='urn:microsoft-dynamics-nav/reports/UAEVATLoc Sales - Order Conf/70140932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UAEVATLoc Sales - Order Conf/70140932"/>
            <w:id w:val="-1266381342"/>
            <w:placeholder>
              <w:docPart w:val="693F331A4E424D6CBC378AA610D8384A"/>
            </w:placeholder>
            <w:dataBinding w:prefixMappings="xmlns:ns0='urn:microsoft-dynamics-nav/reports/UAEVATLoc Sales - Order Conf/70140932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UAEVATLoc Sales - Order Conf/70140932"/>
            <w:id w:val="-1844006567"/>
            <w:placeholder>
              <w:docPart w:val="5A0FDE7C4422471EA6E4071CC2DCC3DE"/>
            </w:placeholder>
            <w:dataBinding w:prefixMappings="xmlns:ns0='urn:microsoft-dynamics-nav/reports/UAEVATLoc Sales - Order Conf/70140932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>
        <w:sdt>
          <w:sdtPr>
            <w:alias w:val="#Nav: /Header/YourReference"/>
            <w:tag w:val="#Nav: UAEVATLoc Sales - Order Conf/70140932"/>
            <w:id w:val="1620342425"/>
            <w:placeholder>
              <w:docPart w:val="ECF533CA8B6C4D908977A8365DE08A95"/>
            </w:placeholder>
            <w:dataBinding w:prefixMappings="xmlns:ns0='urn:microsoft-dynamics-nav/reports/UAEVATLoc Sales - Order Conf/70140932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UAEVATLoc Sales - Order Conf/70140932"/>
            <w:id w:val="-2093382796"/>
            <w:placeholder>
              <w:docPart w:val="328FA2BAB5D94A7AAD03E2C770C7ADE7"/>
            </w:placeholder>
            <w:dataBinding w:prefixMappings="xmlns:ns0='urn:microsoft-dynamics-nav/reports/UAEVATLoc Sales - Order Conf/70140932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UAEVATLoc Sales - Order Conf/70140932"/>
            <w:id w:val="1867791684"/>
            <w:placeholder>
              <w:docPart w:val="8B9E147DFCDF4E93888164658FE85B29"/>
            </w:placeholder>
            <w:dataBinding w:prefixMappings="xmlns:ns0='urn:microsoft-dynamics-nav/reports/UAEVATLoc Sales - Order Conf/70140932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UAEVATLoc Sales - Order Conf/70140932"/>
            <w:id w:val="-168258069"/>
            <w:placeholder>
              <w:docPart w:val="1E1FBECECCA947E9B88801BF3D0D34A0"/>
            </w:placeholder>
            <w:dataBinding w:prefixMappings="xmlns:ns0='urn:microsoft-dynamics-nav/reports/UAEVATLoc Sales - Order Conf/70140932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UAEVATLoc Sales - Order Conf/70140932"/>
        <w:id w:val="-156540891"/>
        <w15:dataBinding w:prefixMappings="xmlns:ns0='urn:microsoft-dynamics-nav/reports/UAEVATLoc Sales - Order Conf/70140932/'" w:xpath="/ns0:NavWordReportXmlPart[1]/ns0:Header[1]/ns0:WorkDescriptionLines" w:storeItemID="{698CEE62-D454-4755-B874-1C16AD01E098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bookmarkStart w:name="_GoBack" w:displacedByCustomXml="next" w:id="0"/>
            <w:sdt>
              <w:sdtPr>
                <w:alias w:val="#Nav: /Header/WorkDescriptionLines/WorkDescriptionLine"/>
                <w:tag w:val="#Nav: UAEVATLoc Sales - Order Conf/70140932"/>
                <w:id w:val="1295334976"/>
                <w:placeholder>
                  <w:docPart w:val="FF71DEA3C0954845AE68A1E590DA30C6"/>
                </w:placeholder>
                <w:dataBinding w:prefixMappings="xmlns:ns0='urn:microsoft-dynamics-nav/reports/UAEVATLoc Sales - Order Conf/70140932/'" w:xpath="/ns0:NavWordReportXmlPart[1]/ns0:Header[1]/ns0:WorkDescriptionLines[1]/ns0:WorkDescriptionLine[1]" w:storeItemID="{698CEE62-D454-4755-B874-1C16AD01E098}"/>
                <w:text/>
              </w:sdtPr>
              <w:sdtContent>
                <w:p w:rsidR="00654762" w:rsidP="00654762" w:rsidRDefault="00654762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  <w:bookmarkEnd w:displacedByCustomXml="next" w:id="0"/>
          </w:sdtContent>
        </w:sdt>
      </w:sdtContent>
    </w:sdt>
    <w:p w:rsidRPr="00E33456" w:rsidR="009C75FB" w:rsidP="00676789" w:rsidRDefault="009C75FB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>
        <w:trPr>
          <w:trHeight w:val="546"/>
        </w:trPr>
        <w:sdt>
          <w:sdtPr>
            <w:alias w:val="#Nav: /Header/Line/ItemNo_Line_Lbl"/>
            <w:tag w:val="#Nav: UAEVATLoc Sales - Order Conf/70140932"/>
            <w:id w:val="771446451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UAEVATLoc Sales - Order Conf/70140932"/>
            <w:id w:val="1545399846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UAEVATLoc Sales - Order Conf/70140932"/>
            <w:id w:val="616415257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UAEVATLoc Sales - Order Conf/70140932"/>
            <w:id w:val="-1521079236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UAEVATLoc Sales - Order Conf/70140932"/>
            <w:id w:val="1291246806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UAEVATLoc Sales - Order Conf/70140932"/>
            <w:id w:val="1532234539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Line"/>
          <w:tag w:val="#Nav: UAEVATLoc Sales - Order Conf/70140932"/>
          <w:id w:val="1327254768"/>
          <w15:dataBinding w:prefixMappings="xmlns:ns0='urn:microsoft-dynamics-nav/reports/UAEVATLoc Sales - Order Conf/70140932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UAEVATLoc Sales - Order Conf/70140932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UAEVATLoc Sales - Order Conf/70140932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UAEVATLoc Sales - Order Conf/70140932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UAEVATLoc Sales - Order Conf/70140932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UAEVATLoc Sales - Order Conf/70140932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UAEVATLoc Sales - Order Conf/70140932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UAEVATLoc Sales - Order Conf/70140932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UAEVATLoc Sales - Order Conf/70140932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UAEVATLoc Sales - Order Conf/70140932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UAEVATLoc Sales - Order Conf/70140932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UAEVATLoc Sales - Order Conf/70140932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UAEVATLoc Sales - Order Conf/70140932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UAEVATLoc Sales - Order Conf/70140932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UAEVATLoc Sales - Order Conf/70140932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UAEVATLoc Sales - Order Conf/70140932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UAEVATLoc Sales - Order Conf/70140932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ReportTotalsLine"/>
          <w:tag w:val="#Nav: UAEVATLoc Sales - Order Conf/70140932"/>
          <w:id w:val="1981810996"/>
          <w15:dataBinding w:prefixMappings="xmlns:ns0='urn:microsoft-dynamics-nav/reports/UAEVATLoc Sales - Order Conf/70140932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UAEVATLoc Sales - Order Conf/70140932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UAEVATLoc Sales - Order Conf/70140932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UAEVATLoc Sales - Order Conf/70140932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UAEVATLoc Sales - Order Conf/70140932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>
        <w:trPr>
          <w:trHeight w:val="113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tr w:rsidRPr="008350A8" w:rsidR="008350A8" w:rsidTr="00826088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UAEVATLoc Sales - Order Conf/70140932"/>
            <w:id w:val="1496384203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UAEVATLoc Sales - Order Conf/70140932"/>
            <w:id w:val="1661501859"/>
            <w:placeholder>
              <w:docPart w:val="614919D5FB7D46A6A4A010D767BB1C28"/>
            </w:placeholder>
            <w:dataBinding w:prefixMappings="xmlns:ns0='urn:microsoft-dynamics-nav/reports/UAEVATLoc Sales - Order Conf/70140932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35" w:rsidP="00E40C63" w:rsidRDefault="007C1F35">
      <w:pPr>
        <w:spacing w:after="0"/>
      </w:pPr>
      <w:r>
        <w:separator/>
      </w:r>
    </w:p>
  </w:endnote>
  <w:endnote w:type="continuationSeparator" w:id="0">
    <w:p w:rsidR="007C1F35" w:rsidP="00E40C63" w:rsidRDefault="007C1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UAEVATLoc Sales - Order Conf/70140932"/>
          <w:id w:val="-1281032448"/>
          <w:placeholder>
            <w:docPart w:val="BB4DF878670043C0A4AACF144363537B"/>
          </w:placeholder>
          <w:dataBinding w:prefixMappings="xmlns:ns0='urn:microsoft-dynamics-nav/reports/UAEVATLoc Sales - Order Conf/70140932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>
      <w:sdt>
        <w:sdtPr>
          <w:rPr>
            <w:lang w:val="da-DK"/>
          </w:rPr>
          <w:alias w:val="#Nav: /Header/CompanyLegalStatement"/>
          <w:tag w:val="#Nav: UAEVATLoc Sales - Order Conf/70140932"/>
          <w:id w:val="608548200"/>
          <w:placeholder>
            <w:docPart w:val="3F7147E7BE7446119FD219DCB453672D"/>
          </w:placeholder>
          <w:dataBinding w:prefixMappings="xmlns:ns0='urn:microsoft-dynamics-nav/reports/UAEVATLoc Sales - Order Conf/70140932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>
      <w:sdt>
        <w:sdtPr>
          <w:alias w:val="#Nav: /Header/CompanyVATRegistrationNo_Lbl"/>
          <w:tag w:val="#Nav: UAEVATLoc Sales - Order Conf/70140932"/>
          <w:id w:val="1296021557"/>
          <w:placeholder>
            <w:docPart w:val="821DDE5DD88C4DC3B849C515FE2657DC"/>
          </w:placeholder>
          <w:dataBinding w:prefixMappings="xmlns:ns0='urn:microsoft-dynamics-nav/reports/UAEVATLoc Sales - Order Conf/70140932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UAEVATLoc Sales - Order Conf/70140932"/>
          <w:id w:val="1890613349"/>
          <w:placeholder>
            <w:docPart w:val="866C16E8914945E380BFDEE46053DFF8"/>
          </w:placeholder>
          <w:dataBinding w:prefixMappings="xmlns:ns0='urn:microsoft-dynamics-nav/reports/UAEVATLoc Sales - Order Conf/70140932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UAEVATLoc Sales - Order Conf/70140932"/>
          <w:id w:val="1012960786"/>
          <w:placeholder>
            <w:docPart w:val="0C9A73E161EE410CA673109F52667D85"/>
          </w:placeholder>
          <w:dataBinding w:prefixMappings="xmlns:ns0='urn:microsoft-dynamics-nav/reports/UAEVATLoc Sales - Order Conf/70140932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UAEVATLoc Sales - Order Conf/70140932"/>
          <w:id w:val="1106304509"/>
          <w:placeholder>
            <w:docPart w:val="3DBA637FBEDA417985C3D1F3F77F0AD8"/>
          </w:placeholder>
          <w:dataBinding w:prefixMappings="xmlns:ns0='urn:microsoft-dynamics-nav/reports/UAEVATLoc Sales - Order Conf/70140932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>
      <w:sdt>
        <w:sdtPr>
          <w:alias w:val="#Nav: /Header/CompanyVATRegistrationNo"/>
          <w:tag w:val="#Nav: UAEVATLoc Sales - Order Conf/70140932"/>
          <w:id w:val="-292215141"/>
          <w:placeholder>
            <w:docPart w:val="D639E321D0644223A91C20E0B762C610"/>
          </w:placeholder>
          <w:dataBinding w:prefixMappings="xmlns:ns0='urn:microsoft-dynamics-nav/reports/UAEVATLoc Sales - Order Conf/70140932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UAEVATLoc Sales - Order Conf/70140932"/>
          <w:id w:val="-2039804412"/>
          <w:placeholder>
            <w:docPart w:val="483C77159FA44EB480FD3380B055BA97"/>
          </w:placeholder>
          <w:dataBinding w:prefixMappings="xmlns:ns0='urn:microsoft-dynamics-nav/reports/UAEVATLoc Sales - Order Conf/70140932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UAEVATLoc Sales - Order Conf/70140932"/>
          <w:id w:val="-1096472806"/>
          <w:placeholder>
            <w:docPart w:val="DC9B735C7AD94CE1A15440DEF9F98377"/>
          </w:placeholder>
          <w:dataBinding w:prefixMappings="xmlns:ns0='urn:microsoft-dynamics-nav/reports/UAEVATLoc Sales - Order Conf/70140932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UAEVATLoc Sales - Order Conf/70140932"/>
          <w:id w:val="483051749"/>
          <w:placeholder>
            <w:docPart w:val="D96654DFCFE94D97AC43C81A3F9AD72A"/>
          </w:placeholder>
          <w:dataBinding w:prefixMappings="xmlns:ns0='urn:microsoft-dynamics-nav/reports/UAEVATLoc Sales - Order Conf/70140932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>
      <w:sdt>
        <w:sdtPr>
          <w:alias w:val="#Nav: /Header/CompanyBankName"/>
          <w:tag w:val="#Nav: UAEVATLoc Sales - Order Conf/70140932"/>
          <w:id w:val="344517436"/>
          <w:placeholder>
            <w:docPart w:val="601B6C8C6FDB44DA9801D080063548E3"/>
          </w:placeholder>
          <w:dataBinding w:prefixMappings="xmlns:ns0='urn:microsoft-dynamics-nav/reports/UAEVATLoc Sales - Order Conf/70140932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UAEVATLoc Sales - Order Conf/70140932"/>
          <w:id w:val="-919787168"/>
          <w:placeholder>
            <w:docPart w:val="C6BD66AFA4CF4A91899986FCBB09C9B7"/>
          </w:placeholder>
          <w:dataBinding w:prefixMappings="xmlns:ns0='urn:microsoft-dynamics-nav/reports/UAEVATLoc Sales - Order Conf/70140932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UAEVATLoc Sales - Order Conf/70140932"/>
          <w:id w:val="631832452"/>
          <w:placeholder>
            <w:docPart w:val="501DE68E8A27481AA4D8416D80E0C2B1"/>
          </w:placeholder>
          <w:dataBinding w:prefixMappings="xmlns:ns0='urn:microsoft-dynamics-nav/reports/UAEVATLoc Sales - Order Conf/70140932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UAEVATLoc Sales - Order Conf/70140932"/>
          <w:id w:val="1463994099"/>
          <w:placeholder>
            <w:docPart w:val="FFDA12B4DCE34F94B3820BAAFC62573B"/>
          </w:placeholder>
          <w:dataBinding w:prefixMappings="xmlns:ns0='urn:microsoft-dynamics-nav/reports/UAEVATLoc Sales - Order Conf/70140932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>
      <w:tc>
        <w:tcPr>
          <w:tcW w:w="2551" w:type="dxa"/>
        </w:tcPr>
        <w:p w:rsidR="001D5AC3" w:rsidP="002F0999" w:rsidRDefault="007C1F35">
          <w:pPr>
            <w:pStyle w:val="NoSpacing"/>
          </w:pPr>
          <w:sdt>
            <w:sdtPr>
              <w:alias w:val="#Nav: /Header/CompanyBankBranchNo"/>
              <w:tag w:val="#Nav: UAEVATLoc Sales - Order Conf/70140932"/>
              <w:id w:val="-1272468107"/>
              <w:placeholder>
                <w:docPart w:val="8E107BCF07D745458FB35DEA5C1EF868"/>
              </w:placeholder>
              <w:dataBinding w:prefixMappings="xmlns:ns0='urn:microsoft-dynamics-nav/reports/UAEVATLoc Sales - Order Conf/70140932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UAEVATLoc Sales - Order Conf/70140932"/>
              <w:id w:val="-1066791751"/>
              <w:placeholder>
                <w:docPart w:val="F54475ED40B140B5917D3CA65E7D2903"/>
              </w:placeholder>
              <w:dataBinding w:prefixMappings="xmlns:ns0='urn:microsoft-dynamics-nav/reports/UAEVATLoc Sales - Order Conf/70140932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UAEVATLoc Sales - Order Conf/70140932"/>
          <w:id w:val="1436247798"/>
          <w:placeholder>
            <w:docPart w:val="E6B91E2832C64A4EB0282B0BA694EA89"/>
          </w:placeholder>
          <w:dataBinding w:prefixMappings="xmlns:ns0='urn:microsoft-dynamics-nav/reports/UAEVATLoc Sales - Order Conf/70140932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UAEVATLoc Sales - Order Conf/70140932"/>
          <w:id w:val="1663202774"/>
          <w:placeholder>
            <w:docPart w:val="AE9BBA4EBCE642F584071221E3254828"/>
          </w:placeholder>
          <w:dataBinding w:prefixMappings="xmlns:ns0='urn:microsoft-dynamics-nav/reports/UAEVATLoc Sales - Order Conf/70140932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UAEVATLoc Sales - Order Conf/70140932"/>
          <w:id w:val="539329330"/>
          <w:placeholder>
            <w:docPart w:val="EF822B86F7474C909C88489EB6BD9EB5"/>
          </w:placeholder>
          <w:dataBinding w:prefixMappings="xmlns:ns0='urn:microsoft-dynamics-nav/reports/UAEVATLoc Sales - Order Conf/70140932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35" w:rsidP="00E40C63" w:rsidRDefault="007C1F35">
      <w:pPr>
        <w:spacing w:after="0"/>
      </w:pPr>
      <w:r>
        <w:separator/>
      </w:r>
    </w:p>
  </w:footnote>
  <w:footnote w:type="continuationSeparator" w:id="0">
    <w:p w:rsidR="007C1F35" w:rsidP="00E40C63" w:rsidRDefault="007C1F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7C1F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UAEVATLoc Sales - Order Conf/70140932"/>
              <w:id w:val="-1808087455"/>
              <w:placeholder>
                <w:docPart w:val="CB5E2B847CFD4864B2988CC463AF0FC9"/>
              </w:placeholder>
              <w:dataBinding w:prefixMappings="xmlns:ns0='urn:microsoft-dynamics-nav/reports/UAEVATLoc Sales - Order Conf/70140932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UAEVATLoc Sales - Order Conf/70140932"/>
              <w:id w:val="-816805812"/>
              <w:placeholder>
                <w:docPart w:val="CB5E2B847CFD4864B2988CC463AF0FC9"/>
              </w:placeholder>
              <w:dataBinding w:prefixMappings="xmlns:ns0='urn:microsoft-dynamics-nav/reports/UAEVATLoc Sales - Order Conf/70140932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UAEVATLoc Sales - Order Conf/70140932"/>
            <w:id w:val="484896011"/>
            <w:placeholder>
              <w:docPart w:val="43DBC2F63F24425B868BA526E92D069F"/>
            </w:placeholder>
            <w:dataBinding w:prefixMappings="xmlns:ns0='urn:microsoft-dynamics-nav/reports/UAEVATLoc Sales - Order Conf/70140932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C1F35">
          <w:pPr>
            <w:pStyle w:val="Subtitle"/>
          </w:pPr>
          <w:sdt>
            <w:sdtPr>
              <w:alias w:val="#Nav: /Header/Page_Lbl"/>
              <w:tag w:val="#Nav: UAEVATLoc Sales - Order Conf/70140932"/>
              <w:id w:val="413125616"/>
              <w:placeholder>
                <w:docPart w:val="CB5E2B847CFD4864B2988CC463AF0FC9"/>
              </w:placeholder>
              <w:dataBinding w:prefixMappings="xmlns:ns0='urn:microsoft-dynamics-nav/reports/UAEVATLoc Sales - Order Conf/70140932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>
      <w:tc>
        <w:tcPr>
          <w:tcW w:w="5098" w:type="dxa"/>
        </w:tcPr>
        <w:p w:rsidRPr="0026269B" w:rsidR="002F2688" w:rsidP="002F2688" w:rsidRDefault="007C1F35">
          <w:pPr>
            <w:pStyle w:val="Title"/>
          </w:pPr>
          <w:sdt>
            <w:sdtPr>
              <w:alias w:val="#Nav: /Header/Invoice_Lbl"/>
              <w:tag w:val="#Nav: UAEVATLoc Sales - Order Conf/70140932"/>
              <w:id w:val="-1617909868"/>
              <w:placeholder>
                <w:docPart w:val="82EFD588785843B0B2A5770E7AE63814"/>
              </w:placeholder>
              <w:dataBinding w:prefixMappings="xmlns:ns0='urn:microsoft-dynamics-nav/reports/UAEVATLoc Sales - Order Conf/70140932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UAEVATLoc Sales - Order Conf/70140932"/>
              <w:id w:val="-1661532074"/>
              <w:placeholder>
                <w:docPart w:val="82EFD588785843B0B2A5770E7AE63814"/>
              </w:placeholder>
              <w:dataBinding w:prefixMappings="xmlns:ns0='urn:microsoft-dynamics-nav/reports/UAEVATLoc Sales - Order Conf/70140932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UAEVATLoc Sales - Order Conf/70140932"/>
            <w:id w:val="832561865"/>
            <w:placeholder>
              <w:docPart w:val="6A5FB52404BC4ADFB76132B84108800B"/>
            </w:placeholder>
            <w:dataBinding w:prefixMappings="xmlns:ns0='urn:microsoft-dynamics-nav/reports/UAEVATLoc Sales - Order Conf/70140932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C1F35">
          <w:pPr>
            <w:pStyle w:val="Subtitle"/>
          </w:pPr>
          <w:sdt>
            <w:sdtPr>
              <w:alias w:val="#Nav: /Header/Page_Lbl"/>
              <w:tag w:val="#Nav: UAEVATLoc Sales - Order Conf/70140932"/>
              <w:id w:val="1447419442"/>
              <w:placeholder>
                <w:docPart w:val="82EFD588785843B0B2A5770E7AE63814"/>
              </w:placeholder>
              <w:dataBinding w:prefixMappings="xmlns:ns0='urn:microsoft-dynamics-nav/reports/UAEVATLoc Sales - Order Conf/70140932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F2688" w:rsidP="002F2688" w:rsidRDefault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UAEVATLoc Sales - Order Conf/70140932"/>
            <w:id w:val="-283887918"/>
            <w:dataBinding w:prefixMappings="xmlns:ns0='urn:microsoft-dynamics-nav/reports/UAEVATLoc Sales - Order Conf/70140932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20C2BDEC" wp14:editId="69FCCDC4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62c3adc4004b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000000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000000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901D68"/>
    <w:rsid w:val="00930259"/>
    <w:rsid w:val="00A97C90"/>
    <w:rsid w:val="00B56AF6"/>
    <w:rsid w:val="00D05ADC"/>
    <w:rsid w:val="00D72C86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U A E V A T L o c   S a l e s   -   O r d e r   C o n f / 7 0 1 4 0 9 3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F a c t o r > C u r r e n c y F a c t o r < / C u r r e n c y F a c t o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s F C Y > I s F C Y < / I s F C Y >  
         < L C Y C o d e > L C Y C o d e < / L C Y C o d e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9606D77-A744-48FA-A1F4-E1CD2670480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2017-06-08T09:03:13.1959385Z</dcterms:created>
  <dcterms:modified xsi:type="dcterms:W3CDTF">2017-06-08T09:03:13.1959385Z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